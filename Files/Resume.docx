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AAD0" w14:textId="1181A0C2" w:rsidR="00FB366B" w:rsidRPr="009F5742" w:rsidRDefault="00B60E59" w:rsidP="009F5742">
      <w:pPr>
        <w:pStyle w:val="Name"/>
        <w:jc w:val="center"/>
        <w:rPr>
          <w:rFonts w:ascii="Times" w:hAnsi="Times"/>
          <w:color w:val="0070C0"/>
          <w:sz w:val="32"/>
        </w:rPr>
      </w:pPr>
      <w:bookmarkStart w:id="0" w:name="_GoBack"/>
      <w:bookmarkEnd w:id="0"/>
      <w:r w:rsidRPr="009F5742">
        <w:rPr>
          <w:rFonts w:ascii="Times" w:hAnsi="Times"/>
          <w:color w:val="0070C0"/>
          <w:sz w:val="32"/>
        </w:rPr>
        <w:t>Priyal</w:t>
      </w:r>
      <w:r w:rsidR="00052092" w:rsidRPr="009F5742">
        <w:rPr>
          <w:rFonts w:ascii="Times" w:hAnsi="Times"/>
          <w:color w:val="0070C0"/>
          <w:sz w:val="32"/>
        </w:rPr>
        <w:t xml:space="preserve"> Shah</w:t>
      </w:r>
    </w:p>
    <w:p w14:paraId="6193E991" w14:textId="644E470E" w:rsidR="00FB366B" w:rsidRPr="009306F1" w:rsidRDefault="00982625" w:rsidP="009F5742">
      <w:pPr>
        <w:jc w:val="center"/>
        <w:rPr>
          <w:rFonts w:ascii="Times" w:hAnsi="Times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3405 NW Orchard Avenue Unit</w:t>
      </w:r>
      <w:r w:rsidR="00121565" w:rsidRPr="008A1848">
        <w:rPr>
          <w:rFonts w:ascii="Times" w:hAnsi="Times"/>
          <w:color w:val="000000" w:themeColor="text1"/>
          <w:sz w:val="19"/>
          <w:szCs w:val="19"/>
        </w:rPr>
        <w:t xml:space="preserve"> 282</w:t>
      </w:r>
      <w:r w:rsidRPr="008A1848">
        <w:rPr>
          <w:rFonts w:ascii="Times" w:hAnsi="Times"/>
          <w:color w:val="000000" w:themeColor="text1"/>
          <w:sz w:val="19"/>
          <w:szCs w:val="19"/>
        </w:rPr>
        <w:t>,</w:t>
      </w:r>
      <w:r w:rsidR="00FA0F21" w:rsidRPr="008A1848">
        <w:rPr>
          <w:rFonts w:ascii="Times" w:hAnsi="Times"/>
          <w:color w:val="000000" w:themeColor="text1"/>
          <w:sz w:val="19"/>
          <w:szCs w:val="19"/>
        </w:rPr>
        <w:t xml:space="preserve"> Corvallis, OR. 97330</w:t>
      </w:r>
      <w:r w:rsidR="00447E10" w:rsidRPr="008A1848">
        <w:rPr>
          <w:rFonts w:ascii="Times" w:hAnsi="Times"/>
          <w:color w:val="000000" w:themeColor="text1"/>
          <w:sz w:val="19"/>
          <w:szCs w:val="19"/>
        </w:rPr>
        <w:t xml:space="preserve"> | </w:t>
      </w:r>
      <w:r w:rsidR="00447E10" w:rsidRPr="009306F1">
        <w:rPr>
          <w:rFonts w:ascii="Times" w:hAnsi="Times"/>
          <w:color w:val="0070C0"/>
          <w:sz w:val="19"/>
          <w:szCs w:val="19"/>
        </w:rPr>
        <w:t>http://people.oregonstate.edu/~shahpri/</w:t>
      </w:r>
    </w:p>
    <w:p w14:paraId="488930B5" w14:textId="0FC1D0FE" w:rsidR="00A04D92" w:rsidRPr="009306F1" w:rsidRDefault="00FD22E9" w:rsidP="00AE7F58">
      <w:pPr>
        <w:jc w:val="center"/>
        <w:rPr>
          <w:rFonts w:ascii="Times" w:hAnsi="Times"/>
          <w:sz w:val="19"/>
          <w:szCs w:val="19"/>
        </w:rPr>
      </w:pPr>
      <w:r w:rsidRPr="009306F1">
        <w:rPr>
          <w:rFonts w:ascii="Times" w:hAnsi="Times"/>
          <w:color w:val="0070C0"/>
          <w:sz w:val="19"/>
          <w:szCs w:val="19"/>
        </w:rPr>
        <w:t>Email:</w:t>
      </w:r>
      <w:r w:rsidRPr="009306F1">
        <w:rPr>
          <w:rFonts w:ascii="Times" w:hAnsi="Times"/>
          <w:sz w:val="19"/>
          <w:szCs w:val="19"/>
        </w:rPr>
        <w:t xml:space="preserve"> </w:t>
      </w:r>
      <w:hyperlink r:id="rId7" w:history="1">
        <w:r w:rsidR="00052092" w:rsidRPr="009306F1">
          <w:rPr>
            <w:rStyle w:val="Hyperlink"/>
            <w:rFonts w:ascii="Times" w:hAnsi="Times"/>
            <w:sz w:val="19"/>
            <w:szCs w:val="19"/>
          </w:rPr>
          <w:t>shahpri@oregonstate.edu</w:t>
        </w:r>
      </w:hyperlink>
      <w:r w:rsidR="007D674C" w:rsidRPr="009306F1">
        <w:rPr>
          <w:rFonts w:ascii="Times" w:hAnsi="Times"/>
          <w:sz w:val="19"/>
          <w:szCs w:val="19"/>
        </w:rPr>
        <w:t xml:space="preserve"> | </w:t>
      </w:r>
      <w:r w:rsidRPr="009306F1">
        <w:rPr>
          <w:rFonts w:ascii="Times" w:hAnsi="Times"/>
          <w:color w:val="0070C0"/>
          <w:sz w:val="19"/>
          <w:szCs w:val="19"/>
        </w:rPr>
        <w:t>Cell:</w:t>
      </w:r>
      <w:r w:rsidRPr="009306F1">
        <w:rPr>
          <w:rFonts w:ascii="Times" w:hAnsi="Times"/>
          <w:sz w:val="19"/>
          <w:szCs w:val="19"/>
        </w:rPr>
        <w:t xml:space="preserve"> </w:t>
      </w:r>
      <w:r w:rsidR="00052092" w:rsidRPr="008A1848">
        <w:rPr>
          <w:rFonts w:ascii="Times" w:hAnsi="Times"/>
          <w:color w:val="000000" w:themeColor="text1"/>
          <w:sz w:val="19"/>
          <w:szCs w:val="19"/>
        </w:rPr>
        <w:t>+1 (541) 602-8064</w:t>
      </w:r>
      <w:r w:rsidR="00B338D5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</w:rPr>
        <w:t>|</w:t>
      </w:r>
      <w:r w:rsidRPr="009306F1">
        <w:rPr>
          <w:rFonts w:ascii="Times" w:hAnsi="Times"/>
          <w:color w:val="0070C0"/>
          <w:sz w:val="19"/>
          <w:szCs w:val="19"/>
        </w:rPr>
        <w:t xml:space="preserve"> </w:t>
      </w:r>
      <w:r w:rsidR="00AE7F58" w:rsidRPr="009306F1">
        <w:rPr>
          <w:rFonts w:ascii="Times" w:hAnsi="Times"/>
          <w:color w:val="0070C0"/>
          <w:sz w:val="19"/>
          <w:szCs w:val="19"/>
        </w:rPr>
        <w:t>LinkedIn</w:t>
      </w:r>
      <w:r w:rsidRPr="009306F1">
        <w:rPr>
          <w:rFonts w:ascii="Times" w:hAnsi="Times"/>
          <w:color w:val="0070C0"/>
          <w:sz w:val="19"/>
          <w:szCs w:val="19"/>
        </w:rPr>
        <w:t xml:space="preserve">: </w:t>
      </w:r>
      <w:r w:rsidRPr="009306F1">
        <w:rPr>
          <w:rFonts w:ascii="Times" w:hAnsi="Times"/>
          <w:color w:val="000000" w:themeColor="text1"/>
          <w:sz w:val="19"/>
          <w:szCs w:val="19"/>
        </w:rPr>
        <w:t>https://www.linkedin.com/in/spriyal/</w:t>
      </w:r>
    </w:p>
    <w:p w14:paraId="305967D5" w14:textId="77777777" w:rsidR="00014AD9" w:rsidRDefault="00014AD9" w:rsidP="002F0A1F">
      <w:pPr>
        <w:pStyle w:val="Heading2"/>
        <w:spacing w:line="240" w:lineRule="auto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Education</w:t>
      </w:r>
    </w:p>
    <w:tbl>
      <w:tblPr>
        <w:tblStyle w:val="TableGrid"/>
        <w:tblpPr w:leftFromText="180" w:rightFromText="180" w:vertAnchor="text" w:horzAnchor="page" w:tblpX="776" w:tblpY="195"/>
        <w:tblW w:w="10623" w:type="dxa"/>
        <w:tblLayout w:type="fixed"/>
        <w:tblLook w:val="04A0" w:firstRow="1" w:lastRow="0" w:firstColumn="1" w:lastColumn="0" w:noHBand="0" w:noVBand="1"/>
      </w:tblPr>
      <w:tblGrid>
        <w:gridCol w:w="4225"/>
        <w:gridCol w:w="3060"/>
        <w:gridCol w:w="1530"/>
        <w:gridCol w:w="1808"/>
      </w:tblGrid>
      <w:tr w:rsidR="00ED0A97" w:rsidRPr="008A1848" w14:paraId="0C13A280" w14:textId="77777777" w:rsidTr="004F0F8D">
        <w:trPr>
          <w:trHeight w:val="310"/>
        </w:trPr>
        <w:tc>
          <w:tcPr>
            <w:tcW w:w="4225" w:type="dxa"/>
          </w:tcPr>
          <w:p w14:paraId="0E6E8DAD" w14:textId="0F5307B1" w:rsidR="00ED0A97" w:rsidRPr="008A1848" w:rsidRDefault="00ED0A97" w:rsidP="00D542D3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Master of Science</w:t>
            </w:r>
            <w:r w:rsidR="0026367E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 xml:space="preserve"> in Computer Science</w:t>
            </w:r>
          </w:p>
        </w:tc>
        <w:tc>
          <w:tcPr>
            <w:tcW w:w="3060" w:type="dxa"/>
          </w:tcPr>
          <w:p w14:paraId="423DF113" w14:textId="77777777" w:rsidR="00ED0A97" w:rsidRPr="008A1848" w:rsidRDefault="00ED0A97" w:rsidP="00D542D3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Oregon State University</w:t>
            </w:r>
          </w:p>
        </w:tc>
        <w:tc>
          <w:tcPr>
            <w:tcW w:w="1530" w:type="dxa"/>
          </w:tcPr>
          <w:p w14:paraId="5D564DD4" w14:textId="13A5A0D3" w:rsidR="00ED0A97" w:rsidRPr="008A1848" w:rsidRDefault="00ED0A97" w:rsidP="00D542D3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 xml:space="preserve">March </w:t>
            </w: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201</w:t>
            </w:r>
            <w:r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9</w:t>
            </w:r>
          </w:p>
        </w:tc>
        <w:tc>
          <w:tcPr>
            <w:tcW w:w="1808" w:type="dxa"/>
          </w:tcPr>
          <w:p w14:paraId="52F49562" w14:textId="77777777" w:rsidR="00ED0A97" w:rsidRPr="008A1848" w:rsidRDefault="00ED0A97" w:rsidP="00D542D3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3.60 Current GPA</w:t>
            </w:r>
          </w:p>
        </w:tc>
      </w:tr>
      <w:tr w:rsidR="00ED0A97" w:rsidRPr="008A1848" w14:paraId="0C32078A" w14:textId="77777777" w:rsidTr="004F0F8D">
        <w:trPr>
          <w:trHeight w:val="288"/>
        </w:trPr>
        <w:tc>
          <w:tcPr>
            <w:tcW w:w="4225" w:type="dxa"/>
          </w:tcPr>
          <w:p w14:paraId="684DD06E" w14:textId="6CB2ADC8" w:rsidR="00ED0A97" w:rsidRPr="008A1848" w:rsidRDefault="00ED0A97" w:rsidP="00D542D3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>Bachelor of Eng</w:t>
            </w:r>
            <w:r w:rsidR="0026367E">
              <w:rPr>
                <w:rFonts w:ascii="Times" w:hAnsi="Times"/>
                <w:color w:val="000000" w:themeColor="text1"/>
                <w:sz w:val="19"/>
                <w:szCs w:val="19"/>
              </w:rPr>
              <w:t>ineering in Computer Engineering</w:t>
            </w:r>
          </w:p>
        </w:tc>
        <w:tc>
          <w:tcPr>
            <w:tcW w:w="3060" w:type="dxa"/>
          </w:tcPr>
          <w:p w14:paraId="0C41F431" w14:textId="1B5388CA" w:rsidR="00ED0A97" w:rsidRPr="008A1848" w:rsidRDefault="00ED0A97" w:rsidP="00D542D3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>Gujarat Technological Uni</w:t>
            </w:r>
            <w:r w:rsidR="004F0F8D">
              <w:rPr>
                <w:rFonts w:ascii="Times" w:hAnsi="Times"/>
                <w:color w:val="000000" w:themeColor="text1"/>
                <w:sz w:val="19"/>
                <w:szCs w:val="19"/>
              </w:rPr>
              <w:t>versity</w:t>
            </w:r>
          </w:p>
        </w:tc>
        <w:tc>
          <w:tcPr>
            <w:tcW w:w="1530" w:type="dxa"/>
          </w:tcPr>
          <w:p w14:paraId="5941A250" w14:textId="2DE4E168" w:rsidR="00ED0A97" w:rsidRPr="008A1848" w:rsidRDefault="00BC2F8B" w:rsidP="00D542D3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>
              <w:rPr>
                <w:rFonts w:ascii="Times" w:hAnsi="Times"/>
                <w:color w:val="000000" w:themeColor="text1"/>
                <w:sz w:val="19"/>
                <w:szCs w:val="19"/>
              </w:rPr>
              <w:t xml:space="preserve">May </w:t>
            </w:r>
            <w:r w:rsidR="00ED0A97"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>2016</w:t>
            </w:r>
          </w:p>
        </w:tc>
        <w:tc>
          <w:tcPr>
            <w:tcW w:w="1808" w:type="dxa"/>
          </w:tcPr>
          <w:p w14:paraId="45FCBED7" w14:textId="77777777" w:rsidR="00ED0A97" w:rsidRPr="008A1848" w:rsidRDefault="00ED0A97" w:rsidP="00D542D3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>6.85 CGPA</w:t>
            </w:r>
          </w:p>
        </w:tc>
      </w:tr>
    </w:tbl>
    <w:p w14:paraId="3AE1A61F" w14:textId="77777777" w:rsidR="00C83C8B" w:rsidRDefault="00C83C8B" w:rsidP="002F0A1F">
      <w:pPr>
        <w:rPr>
          <w:rFonts w:ascii="Times" w:hAnsi="Times"/>
          <w:b/>
          <w:bCs/>
          <w:color w:val="000000" w:themeColor="text1"/>
          <w:sz w:val="19"/>
          <w:szCs w:val="19"/>
        </w:rPr>
      </w:pPr>
    </w:p>
    <w:p w14:paraId="5DB8A76E" w14:textId="27DA631E" w:rsidR="00014AD9" w:rsidRPr="008A1848" w:rsidRDefault="00014AD9" w:rsidP="002F0A1F">
      <w:pPr>
        <w:rPr>
          <w:rFonts w:ascii="Times" w:hAnsi="Times"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Concentration: </w:t>
      </w:r>
      <w:r w:rsidR="00982625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Cybersecurity, Security Protocols, 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Computer System </w:t>
      </w:r>
      <w:r w:rsidR="00982625" w:rsidRPr="008A1848">
        <w:rPr>
          <w:rFonts w:ascii="Times" w:hAnsi="Times"/>
          <w:bCs/>
          <w:color w:val="000000" w:themeColor="text1"/>
          <w:sz w:val="19"/>
          <w:szCs w:val="19"/>
        </w:rPr>
        <w:t>Networks</w:t>
      </w:r>
      <w:r w:rsidR="005B006E" w:rsidRPr="008A1848">
        <w:rPr>
          <w:rFonts w:ascii="Times" w:hAnsi="Times"/>
          <w:bCs/>
          <w:color w:val="000000" w:themeColor="text1"/>
          <w:sz w:val="19"/>
          <w:szCs w:val="19"/>
        </w:rPr>
        <w:t>, Intrusion Detection/Prevention Systems</w:t>
      </w:r>
    </w:p>
    <w:p w14:paraId="31E22957" w14:textId="7493263A" w:rsidR="00014AD9" w:rsidRPr="008A1848" w:rsidRDefault="00982625" w:rsidP="002F0A1F">
      <w:pPr>
        <w:rPr>
          <w:rFonts w:ascii="Times" w:hAnsi="Times"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Graduate </w:t>
      </w:r>
      <w:r w:rsidR="00014AD9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Courses: </w:t>
      </w:r>
      <w:r w:rsidR="00691075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System Security; </w:t>
      </w:r>
      <w:r w:rsidR="00691075">
        <w:rPr>
          <w:rFonts w:ascii="Times" w:hAnsi="Times"/>
          <w:bCs/>
          <w:color w:val="000000" w:themeColor="text1"/>
          <w:sz w:val="19"/>
          <w:szCs w:val="19"/>
        </w:rPr>
        <w:t xml:space="preserve">Network Security; </w:t>
      </w:r>
      <w:r w:rsidR="00447E10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Cyber Attack and Defense; </w:t>
      </w:r>
      <w:r w:rsidR="00F01DCD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Cyber Security; Applied Cryptography; </w:t>
      </w:r>
      <w:r w:rsidR="00014AD9" w:rsidRPr="008A1848">
        <w:rPr>
          <w:rFonts w:ascii="Times" w:hAnsi="Times"/>
          <w:bCs/>
          <w:color w:val="000000" w:themeColor="text1"/>
          <w:sz w:val="19"/>
          <w:szCs w:val="19"/>
        </w:rPr>
        <w:t>Advance</w:t>
      </w:r>
      <w:r w:rsidR="007E702F">
        <w:rPr>
          <w:rFonts w:ascii="Times" w:hAnsi="Times"/>
          <w:bCs/>
          <w:color w:val="000000" w:themeColor="text1"/>
          <w:sz w:val="19"/>
          <w:szCs w:val="19"/>
        </w:rPr>
        <w:t>d</w:t>
      </w:r>
      <w:r w:rsidR="00014AD9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Computer Networking; Parallel Progr</w:t>
      </w:r>
      <w:r w:rsidR="00BC089E">
        <w:rPr>
          <w:rFonts w:ascii="Times" w:hAnsi="Times"/>
          <w:bCs/>
          <w:color w:val="000000" w:themeColor="text1"/>
          <w:sz w:val="19"/>
          <w:szCs w:val="19"/>
        </w:rPr>
        <w:t>amming with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OpenMP, OpenCL and OpenGL; Computer Architecture; </w:t>
      </w:r>
      <w:r w:rsidR="00C25708" w:rsidRPr="008A1848">
        <w:rPr>
          <w:rFonts w:ascii="Times" w:hAnsi="Times"/>
          <w:bCs/>
          <w:color w:val="000000" w:themeColor="text1"/>
          <w:sz w:val="19"/>
          <w:szCs w:val="19"/>
        </w:rPr>
        <w:t>Error Correcting Codes</w:t>
      </w:r>
      <w:r w:rsidR="00417BAE" w:rsidRPr="008A1848">
        <w:rPr>
          <w:rFonts w:ascii="Times" w:hAnsi="Times"/>
          <w:bCs/>
          <w:color w:val="000000" w:themeColor="text1"/>
          <w:sz w:val="19"/>
          <w:szCs w:val="19"/>
        </w:rPr>
        <w:t>; Operating System</w:t>
      </w:r>
      <w:r w:rsidR="00381AD9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; Data Analysis and Algorithms; </w:t>
      </w:r>
      <w:r w:rsidR="00CB15D0">
        <w:rPr>
          <w:rFonts w:ascii="Times" w:hAnsi="Times"/>
          <w:bCs/>
          <w:color w:val="000000" w:themeColor="text1"/>
          <w:sz w:val="19"/>
          <w:szCs w:val="19"/>
        </w:rPr>
        <w:t xml:space="preserve">Theory of Computation; </w:t>
      </w:r>
      <w:r w:rsidR="00381AD9" w:rsidRPr="008A1848">
        <w:rPr>
          <w:rFonts w:ascii="Times" w:hAnsi="Times"/>
          <w:bCs/>
          <w:color w:val="000000" w:themeColor="text1"/>
          <w:sz w:val="19"/>
          <w:szCs w:val="19"/>
        </w:rPr>
        <w:t>Compiler Design</w:t>
      </w:r>
      <w:r w:rsidR="00B60E59" w:rsidRPr="008A1848">
        <w:rPr>
          <w:rFonts w:ascii="Times" w:hAnsi="Times"/>
          <w:bCs/>
          <w:color w:val="000000" w:themeColor="text1"/>
          <w:sz w:val="19"/>
          <w:szCs w:val="19"/>
        </w:rPr>
        <w:t>.</w:t>
      </w:r>
    </w:p>
    <w:p w14:paraId="05494281" w14:textId="1B9F2529" w:rsidR="000B42EB" w:rsidRPr="00447E10" w:rsidRDefault="00F32048" w:rsidP="002F0A1F">
      <w:pPr>
        <w:pStyle w:val="Heading2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Work</w:t>
      </w:r>
      <w:r w:rsidR="000B42EB" w:rsidRPr="00447E10">
        <w:rPr>
          <w:rFonts w:ascii="Times" w:hAnsi="Times"/>
          <w:color w:val="0070C0"/>
          <w:sz w:val="24"/>
        </w:rPr>
        <w:t xml:space="preserve"> Experience</w:t>
      </w:r>
    </w:p>
    <w:p w14:paraId="6AEE81F5" w14:textId="23DAD384" w:rsidR="00FF281F" w:rsidRPr="008A1848" w:rsidRDefault="00973454" w:rsidP="002F0A1F">
      <w:pPr>
        <w:rPr>
          <w:rFonts w:ascii="Times" w:hAnsi="Times"/>
          <w:b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Oregon State University</w:t>
      </w:r>
      <w:r w:rsidR="009F0F83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="00056710" w:rsidRPr="008A1848">
        <w:rPr>
          <w:rFonts w:ascii="Times" w:hAnsi="Times"/>
          <w:color w:val="000000" w:themeColor="text1"/>
          <w:sz w:val="19"/>
          <w:szCs w:val="19"/>
        </w:rPr>
        <w:t>Research towards</w:t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 xml:space="preserve"> MS Thesis </w:t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056710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</w:t>
      </w:r>
      <w:r w:rsidR="00561BB5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 </w:t>
      </w:r>
      <w:r w:rsidR="00AE0C0B" w:rsidRPr="008A1848">
        <w:rPr>
          <w:rFonts w:ascii="Times" w:hAnsi="Times"/>
          <w:color w:val="000000" w:themeColor="text1"/>
          <w:sz w:val="19"/>
          <w:szCs w:val="19"/>
        </w:rPr>
        <w:t>Sep 2017</w:t>
      </w:r>
      <w:r w:rsidR="00056710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FF281F" w:rsidRPr="008A1848">
        <w:rPr>
          <w:rFonts w:ascii="Times" w:hAnsi="Times"/>
          <w:color w:val="000000" w:themeColor="text1"/>
          <w:sz w:val="19"/>
          <w:szCs w:val="19"/>
        </w:rPr>
        <w:t>–</w:t>
      </w:r>
      <w:r w:rsidR="00056710" w:rsidRPr="008A1848">
        <w:rPr>
          <w:rFonts w:ascii="Times" w:hAnsi="Times"/>
          <w:color w:val="000000" w:themeColor="text1"/>
          <w:sz w:val="19"/>
          <w:szCs w:val="19"/>
        </w:rPr>
        <w:t xml:space="preserve"> present</w:t>
      </w:r>
    </w:p>
    <w:p w14:paraId="0727DF36" w14:textId="4C2E6E6A" w:rsidR="002231E3" w:rsidRPr="008A1848" w:rsidRDefault="006233CE" w:rsidP="00DA715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" w:hAnsi="Times"/>
          <w:b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Cs/>
          <w:color w:val="000000" w:themeColor="text1"/>
          <w:sz w:val="19"/>
          <w:szCs w:val="19"/>
        </w:rPr>
        <w:t>P</w:t>
      </w:r>
      <w:r w:rsidR="00DA7156" w:rsidRPr="008A1848">
        <w:rPr>
          <w:rFonts w:ascii="Times" w:hAnsi="Times"/>
          <w:bCs/>
          <w:color w:val="000000" w:themeColor="text1"/>
          <w:sz w:val="19"/>
          <w:szCs w:val="19"/>
        </w:rPr>
        <w:t>ursuing</w:t>
      </w:r>
      <w:r w:rsidR="00690500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research</w:t>
      </w:r>
      <w:r w:rsidR="002231E3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on </w:t>
      </w:r>
      <w:r w:rsidR="000502DD" w:rsidRPr="008A1848">
        <w:rPr>
          <w:rFonts w:ascii="Times" w:hAnsi="Times"/>
          <w:b/>
          <w:bCs/>
          <w:color w:val="000000" w:themeColor="text1"/>
          <w:sz w:val="19"/>
          <w:szCs w:val="19"/>
        </w:rPr>
        <w:t>IDS/IPS</w:t>
      </w:r>
      <w:r w:rsidR="006873E4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</w:t>
      </w:r>
      <w:r w:rsidR="006873E4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like </w:t>
      </w:r>
      <w:r w:rsidR="006873E4" w:rsidRPr="008A1848">
        <w:rPr>
          <w:rFonts w:ascii="Times" w:hAnsi="Times"/>
          <w:b/>
          <w:bCs/>
          <w:color w:val="000000" w:themeColor="text1"/>
          <w:sz w:val="19"/>
          <w:szCs w:val="19"/>
        </w:rPr>
        <w:t>Bro</w:t>
      </w:r>
      <w:r w:rsidR="00A8179F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and</w:t>
      </w:r>
      <w:r w:rsidR="006873E4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</w:t>
      </w:r>
      <w:r w:rsidR="006873E4" w:rsidRPr="008A1848">
        <w:rPr>
          <w:rFonts w:ascii="Times" w:hAnsi="Times"/>
          <w:b/>
          <w:bCs/>
          <w:color w:val="000000" w:themeColor="text1"/>
          <w:sz w:val="19"/>
          <w:szCs w:val="19"/>
        </w:rPr>
        <w:t>Snort</w:t>
      </w:r>
      <w:r w:rsidR="006873E4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with Ela</w:t>
      </w:r>
      <w:r w:rsidR="00A8179F" w:rsidRPr="008A1848">
        <w:rPr>
          <w:rFonts w:ascii="Times" w:hAnsi="Times"/>
          <w:bCs/>
          <w:color w:val="000000" w:themeColor="text1"/>
          <w:sz w:val="19"/>
          <w:szCs w:val="19"/>
        </w:rPr>
        <w:t>stic Search</w:t>
      </w:r>
      <w:r w:rsidR="0044436E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</w:t>
      </w:r>
      <w:r w:rsidR="00691075">
        <w:rPr>
          <w:rFonts w:ascii="Times" w:hAnsi="Times"/>
          <w:bCs/>
          <w:color w:val="000000" w:themeColor="text1"/>
          <w:sz w:val="19"/>
          <w:szCs w:val="19"/>
        </w:rPr>
        <w:t xml:space="preserve">and Kibana </w:t>
      </w:r>
      <w:r w:rsidR="0044436E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to make them work together </w:t>
      </w:r>
      <w:r w:rsidR="000502DD" w:rsidRPr="008A1848">
        <w:rPr>
          <w:rFonts w:ascii="Times" w:hAnsi="Times"/>
          <w:bCs/>
          <w:color w:val="000000" w:themeColor="text1"/>
          <w:sz w:val="19"/>
          <w:szCs w:val="19"/>
        </w:rPr>
        <w:t>efficiently</w:t>
      </w:r>
      <w:r w:rsidR="0044436E" w:rsidRPr="008A1848">
        <w:rPr>
          <w:rFonts w:ascii="Times" w:hAnsi="Times"/>
          <w:bCs/>
          <w:color w:val="000000" w:themeColor="text1"/>
          <w:sz w:val="19"/>
          <w:szCs w:val="19"/>
        </w:rPr>
        <w:t>.</w:t>
      </w:r>
      <w:r w:rsidR="0044436E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</w:t>
      </w:r>
    </w:p>
    <w:p w14:paraId="19C30B55" w14:textId="68A3107D" w:rsidR="00FF281F" w:rsidRPr="008A1848" w:rsidRDefault="00EE5282" w:rsidP="002F0A1F">
      <w:pPr>
        <w:rPr>
          <w:rFonts w:ascii="Times" w:hAnsi="Times"/>
          <w:b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Oregon State University</w:t>
      </w:r>
      <w:r w:rsidR="0021761A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="00AD411B" w:rsidRPr="008A1848">
        <w:rPr>
          <w:rFonts w:ascii="Times" w:hAnsi="Times"/>
          <w:b/>
          <w:color w:val="000000" w:themeColor="text1"/>
          <w:sz w:val="19"/>
          <w:szCs w:val="19"/>
        </w:rPr>
        <w:t>–</w:t>
      </w:r>
      <w:r w:rsidR="0021761A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EECS</w:t>
      </w:r>
      <w:r w:rsidR="00AD411B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</w:rPr>
        <w:t>Graduate Teaching Assistant</w:t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  <w:t xml:space="preserve"> </w:t>
      </w:r>
      <w:r w:rsidR="004F7C64" w:rsidRPr="008A1848">
        <w:rPr>
          <w:rFonts w:ascii="Times" w:hAnsi="Times"/>
          <w:color w:val="000000" w:themeColor="text1"/>
          <w:sz w:val="19"/>
          <w:szCs w:val="19"/>
        </w:rPr>
        <w:t xml:space="preserve">    </w:t>
      </w:r>
      <w:r w:rsidR="00561BB5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 </w:t>
      </w:r>
      <w:r w:rsidR="00AE0C0B" w:rsidRPr="008A1848">
        <w:rPr>
          <w:rFonts w:ascii="Times" w:hAnsi="Times"/>
          <w:color w:val="000000" w:themeColor="text1"/>
          <w:sz w:val="19"/>
          <w:szCs w:val="19"/>
        </w:rPr>
        <w:t>Sep 2017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– present</w:t>
      </w:r>
    </w:p>
    <w:p w14:paraId="6B075675" w14:textId="27144CAA" w:rsidR="00A449AE" w:rsidRPr="00A21E19" w:rsidRDefault="004F299A" w:rsidP="00A21E19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  <w:lang w:val="en"/>
        </w:rPr>
      </w:pPr>
      <w:r>
        <w:rPr>
          <w:rFonts w:ascii="Times" w:hAnsi="Times"/>
          <w:color w:val="000000" w:themeColor="text1"/>
          <w:sz w:val="19"/>
          <w:szCs w:val="19"/>
        </w:rPr>
        <w:t>So far w</w:t>
      </w:r>
      <w:r w:rsidR="00385707" w:rsidRPr="008A1848">
        <w:rPr>
          <w:rFonts w:ascii="Times" w:hAnsi="Times"/>
          <w:color w:val="000000" w:themeColor="text1"/>
          <w:sz w:val="19"/>
          <w:szCs w:val="19"/>
        </w:rPr>
        <w:t xml:space="preserve">orked with over </w:t>
      </w:r>
      <w:r w:rsidR="001A517A">
        <w:rPr>
          <w:rFonts w:ascii="Times" w:hAnsi="Times"/>
          <w:b/>
          <w:color w:val="000000" w:themeColor="text1"/>
          <w:sz w:val="19"/>
          <w:szCs w:val="19"/>
        </w:rPr>
        <w:t>3</w:t>
      </w:r>
      <w:r w:rsidR="00385707" w:rsidRPr="008A1848">
        <w:rPr>
          <w:rFonts w:ascii="Times" w:hAnsi="Times"/>
          <w:b/>
          <w:color w:val="000000" w:themeColor="text1"/>
          <w:sz w:val="19"/>
          <w:szCs w:val="19"/>
        </w:rPr>
        <w:t>00 students</w:t>
      </w:r>
      <w:r w:rsidR="00385707" w:rsidRPr="008A1848">
        <w:rPr>
          <w:rFonts w:ascii="Times" w:hAnsi="Times"/>
          <w:color w:val="000000" w:themeColor="text1"/>
          <w:sz w:val="19"/>
          <w:szCs w:val="19"/>
        </w:rPr>
        <w:t xml:space="preserve"> as GTA of </w:t>
      </w:r>
      <w:r w:rsidR="007D5E73" w:rsidRPr="008A1848">
        <w:rPr>
          <w:rFonts w:ascii="Times" w:hAnsi="Times"/>
          <w:color w:val="000000" w:themeColor="text1"/>
          <w:sz w:val="19"/>
          <w:szCs w:val="19"/>
        </w:rPr>
        <w:t>“</w:t>
      </w:r>
      <w:r w:rsidR="005158B9" w:rsidRPr="008A1848">
        <w:rPr>
          <w:rFonts w:ascii="Times" w:hAnsi="Times"/>
          <w:color w:val="000000" w:themeColor="text1"/>
          <w:sz w:val="19"/>
          <w:szCs w:val="19"/>
        </w:rPr>
        <w:t>Introduction to C</w:t>
      </w:r>
      <w:r w:rsidR="00C25708" w:rsidRPr="008A1848">
        <w:rPr>
          <w:rFonts w:ascii="Times" w:hAnsi="Times"/>
          <w:color w:val="000000" w:themeColor="text1"/>
          <w:sz w:val="19"/>
          <w:szCs w:val="19"/>
        </w:rPr>
        <w:t>omputer Networks</w:t>
      </w:r>
      <w:r w:rsidR="007D5E73" w:rsidRPr="008A1848">
        <w:rPr>
          <w:rFonts w:ascii="Times" w:hAnsi="Times"/>
          <w:color w:val="000000" w:themeColor="text1"/>
          <w:sz w:val="19"/>
          <w:szCs w:val="19"/>
        </w:rPr>
        <w:t>”</w:t>
      </w:r>
      <w:r w:rsidR="00AE0C0B" w:rsidRPr="008A1848">
        <w:rPr>
          <w:rFonts w:ascii="Times" w:hAnsi="Times"/>
          <w:color w:val="000000" w:themeColor="text1"/>
          <w:sz w:val="19"/>
          <w:szCs w:val="19"/>
        </w:rPr>
        <w:t xml:space="preserve"> (</w:t>
      </w:r>
      <w:r w:rsidR="00AE0C0B" w:rsidRPr="008A1848">
        <w:rPr>
          <w:rFonts w:ascii="Times" w:hAnsi="Times"/>
          <w:b/>
          <w:color w:val="000000" w:themeColor="text1"/>
          <w:sz w:val="19"/>
          <w:szCs w:val="19"/>
        </w:rPr>
        <w:t xml:space="preserve">Wireshark </w:t>
      </w:r>
      <w:r w:rsidR="00AE0C0B" w:rsidRPr="008A1848">
        <w:rPr>
          <w:rFonts w:ascii="Times" w:hAnsi="Times"/>
          <w:color w:val="000000" w:themeColor="text1"/>
          <w:sz w:val="19"/>
          <w:szCs w:val="19"/>
        </w:rPr>
        <w:t xml:space="preserve">Labs and </w:t>
      </w:r>
      <w:r w:rsidR="0067345B" w:rsidRPr="008A1848">
        <w:rPr>
          <w:rFonts w:ascii="Times" w:hAnsi="Times"/>
          <w:b/>
          <w:color w:val="000000" w:themeColor="text1"/>
          <w:sz w:val="19"/>
          <w:szCs w:val="19"/>
        </w:rPr>
        <w:t>OSI</w:t>
      </w:r>
      <w:r w:rsidR="0067345B" w:rsidRPr="008A1848">
        <w:rPr>
          <w:rFonts w:ascii="Times" w:hAnsi="Times"/>
          <w:color w:val="000000" w:themeColor="text1"/>
          <w:sz w:val="19"/>
          <w:szCs w:val="19"/>
        </w:rPr>
        <w:t xml:space="preserve"> Model)</w:t>
      </w:r>
      <w:r w:rsidR="006C1032" w:rsidRPr="008A1848">
        <w:rPr>
          <w:rFonts w:ascii="Times" w:hAnsi="Times"/>
          <w:color w:val="000000" w:themeColor="text1"/>
          <w:sz w:val="19"/>
          <w:szCs w:val="19"/>
        </w:rPr>
        <w:t xml:space="preserve"> and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 xml:space="preserve"> Software Engineering-1 (Basic </w:t>
      </w:r>
      <w:r w:rsidR="000E20AF" w:rsidRPr="008A1848">
        <w:rPr>
          <w:rFonts w:ascii="Times" w:hAnsi="Times"/>
          <w:b/>
          <w:color w:val="000000" w:themeColor="text1"/>
          <w:sz w:val="19"/>
          <w:szCs w:val="19"/>
        </w:rPr>
        <w:t>SDLC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0E20AF" w:rsidRPr="008A1848">
        <w:rPr>
          <w:rFonts w:ascii="Times" w:hAnsi="Times"/>
          <w:b/>
          <w:color w:val="000000" w:themeColor="text1"/>
          <w:sz w:val="19"/>
          <w:szCs w:val="19"/>
        </w:rPr>
        <w:t>UML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 xml:space="preserve"> Diagrams,</w:t>
      </w:r>
      <w:r w:rsidR="00A449AE" w:rsidRPr="008A1848">
        <w:rPr>
          <w:rFonts w:ascii="Times" w:hAnsi="Times"/>
          <w:color w:val="000000" w:themeColor="text1"/>
          <w:sz w:val="19"/>
          <w:szCs w:val="19"/>
        </w:rPr>
        <w:t xml:space="preserve"> Group</w:t>
      </w:r>
      <w:r w:rsidR="008D7846">
        <w:rPr>
          <w:rFonts w:ascii="Times" w:hAnsi="Times"/>
          <w:color w:val="000000" w:themeColor="text1"/>
          <w:sz w:val="19"/>
          <w:szCs w:val="19"/>
        </w:rPr>
        <w:t xml:space="preserve"> p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>rojects</w:t>
      </w:r>
      <w:r w:rsidR="00A21E19">
        <w:rPr>
          <w:rFonts w:ascii="Times" w:hAnsi="Times"/>
          <w:color w:val="000000" w:themeColor="text1"/>
          <w:sz w:val="19"/>
          <w:szCs w:val="19"/>
        </w:rPr>
        <w:t xml:space="preserve"> applying</w:t>
      </w:r>
      <w:r w:rsidR="00F553D7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45D31" w:rsidRPr="00A21E19">
        <w:rPr>
          <w:rFonts w:ascii="Times" w:hAnsi="Times"/>
          <w:b/>
          <w:color w:val="000000" w:themeColor="text1"/>
          <w:sz w:val="19"/>
          <w:szCs w:val="19"/>
          <w:lang w:val="en"/>
        </w:rPr>
        <w:t>Agile</w:t>
      </w:r>
      <w:r w:rsidR="00A45D31" w:rsidRPr="00A45D31">
        <w:rPr>
          <w:rFonts w:ascii="Times" w:hAnsi="Times"/>
          <w:color w:val="000000" w:themeColor="text1"/>
          <w:sz w:val="19"/>
          <w:szCs w:val="19"/>
          <w:lang w:val="en"/>
        </w:rPr>
        <w:t xml:space="preserve"> software development</w:t>
      </w:r>
      <w:r w:rsidR="000E20AF" w:rsidRPr="00A21E19">
        <w:rPr>
          <w:rFonts w:ascii="Times" w:hAnsi="Times"/>
          <w:color w:val="000000" w:themeColor="text1"/>
          <w:sz w:val="19"/>
          <w:szCs w:val="19"/>
        </w:rPr>
        <w:t>)</w:t>
      </w:r>
    </w:p>
    <w:p w14:paraId="1E6032BA" w14:textId="74A201AD" w:rsidR="00A449AE" w:rsidRPr="008A1848" w:rsidRDefault="00A449AE" w:rsidP="002F0A1F">
      <w:pPr>
        <w:rPr>
          <w:rFonts w:ascii="Times" w:hAnsi="Times"/>
          <w:b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Oregon State University</w:t>
      </w:r>
      <w:r w:rsidR="0021761A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– Information Services</w:t>
      </w:r>
      <w:r w:rsidR="00AD411B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</w:rPr>
        <w:t>Student Technician</w:t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561BB5" w:rsidRPr="008A1848">
        <w:rPr>
          <w:rFonts w:ascii="Times" w:hAnsi="Times"/>
          <w:color w:val="000000" w:themeColor="text1"/>
          <w:sz w:val="19"/>
          <w:szCs w:val="19"/>
        </w:rPr>
        <w:t xml:space="preserve">  </w:t>
      </w:r>
      <w:r w:rsidR="00AB7AF8">
        <w:rPr>
          <w:rFonts w:ascii="Times" w:hAnsi="Times"/>
          <w:color w:val="000000" w:themeColor="text1"/>
          <w:sz w:val="19"/>
          <w:szCs w:val="19"/>
        </w:rPr>
        <w:t>Mar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2017 –</w:t>
      </w:r>
      <w:r w:rsidR="0021761A" w:rsidRPr="008A1848">
        <w:rPr>
          <w:rFonts w:ascii="Times" w:hAnsi="Times"/>
          <w:color w:val="000000" w:themeColor="text1"/>
          <w:sz w:val="19"/>
          <w:szCs w:val="19"/>
        </w:rPr>
        <w:t xml:space="preserve"> Sep 2017</w:t>
      </w:r>
    </w:p>
    <w:p w14:paraId="339E3916" w14:textId="42506E3B" w:rsidR="000B42EB" w:rsidRPr="008A1848" w:rsidRDefault="00A8187E" w:rsidP="002F0A1F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W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 xml:space="preserve">orked as student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 xml:space="preserve">Network </w:t>
      </w:r>
      <w:r w:rsidR="000E1723" w:rsidRPr="008A1848">
        <w:rPr>
          <w:rFonts w:ascii="Times" w:hAnsi="Times"/>
          <w:b/>
          <w:color w:val="000000" w:themeColor="text1"/>
          <w:sz w:val="19"/>
          <w:szCs w:val="19"/>
        </w:rPr>
        <w:t>administrator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>I</w:t>
      </w:r>
      <w:r w:rsidRPr="008A1848">
        <w:rPr>
          <w:rFonts w:ascii="Times" w:hAnsi="Times"/>
          <w:color w:val="000000" w:themeColor="text1"/>
          <w:sz w:val="19"/>
          <w:szCs w:val="19"/>
        </w:rPr>
        <w:t>nfo</w:t>
      </w:r>
      <w:r w:rsidR="00BE4A11">
        <w:rPr>
          <w:rFonts w:ascii="Times" w:hAnsi="Times"/>
          <w:color w:val="000000" w:themeColor="text1"/>
          <w:sz w:val="19"/>
          <w:szCs w:val="19"/>
        </w:rPr>
        <w:t>S</w:t>
      </w:r>
      <w:r w:rsidRPr="008A1848">
        <w:rPr>
          <w:rFonts w:ascii="Times" w:hAnsi="Times"/>
          <w:color w:val="000000" w:themeColor="text1"/>
          <w:sz w:val="19"/>
          <w:szCs w:val="19"/>
        </w:rPr>
        <w:t>ec</w:t>
      </w:r>
      <w:r w:rsidR="00BE4A11">
        <w:rPr>
          <w:rFonts w:ascii="Times" w:hAnsi="Times"/>
          <w:color w:val="000000" w:themeColor="text1"/>
          <w:sz w:val="19"/>
          <w:szCs w:val="19"/>
        </w:rPr>
        <w:t xml:space="preserve"> L</w:t>
      </w:r>
      <w:r w:rsidRPr="008A1848">
        <w:rPr>
          <w:rFonts w:ascii="Times" w:hAnsi="Times"/>
          <w:color w:val="000000" w:themeColor="text1"/>
          <w:sz w:val="19"/>
          <w:szCs w:val="19"/>
        </w:rPr>
        <w:t>ab</w:t>
      </w:r>
      <w:r w:rsidR="00BE4A11">
        <w:rPr>
          <w:rFonts w:ascii="Times" w:hAnsi="Times"/>
          <w:color w:val="000000" w:themeColor="text1"/>
          <w:sz w:val="19"/>
          <w:szCs w:val="19"/>
        </w:rPr>
        <w:t xml:space="preserve"> A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>ssistant (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phishing</w:t>
      </w:r>
      <w:r w:rsidR="000E1723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attack</w:t>
      </w:r>
      <w:r w:rsidR="00187D02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="00187D02" w:rsidRPr="00187D02">
        <w:rPr>
          <w:rFonts w:ascii="Times" w:hAnsi="Times"/>
          <w:color w:val="000000" w:themeColor="text1"/>
          <w:sz w:val="19"/>
          <w:szCs w:val="19"/>
        </w:rPr>
        <w:t>detection</w:t>
      </w:r>
      <w:r w:rsidR="00AB7AF8">
        <w:rPr>
          <w:rFonts w:ascii="Times" w:hAnsi="Times"/>
          <w:color w:val="000000" w:themeColor="text1"/>
          <w:sz w:val="19"/>
          <w:szCs w:val="19"/>
        </w:rPr>
        <w:t>, good</w:t>
      </w:r>
      <w:r w:rsidR="00305F4A">
        <w:rPr>
          <w:rFonts w:ascii="Times" w:hAnsi="Times"/>
          <w:color w:val="000000" w:themeColor="text1"/>
          <w:sz w:val="19"/>
          <w:szCs w:val="19"/>
        </w:rPr>
        <w:t xml:space="preserve"> troubleshooting</w:t>
      </w:r>
      <w:r w:rsidR="00BE4A11">
        <w:rPr>
          <w:rFonts w:ascii="Times" w:hAnsi="Times"/>
          <w:color w:val="000000" w:themeColor="text1"/>
          <w:sz w:val="19"/>
          <w:szCs w:val="19"/>
        </w:rPr>
        <w:t xml:space="preserve"> skills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>)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01392B37" w14:textId="77777777" w:rsidR="00FB366B" w:rsidRPr="00447E10" w:rsidRDefault="005B0950" w:rsidP="002F0A1F">
      <w:pPr>
        <w:pStyle w:val="Heading2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Projects</w:t>
      </w:r>
    </w:p>
    <w:p w14:paraId="6A571F0E" w14:textId="69C8F0CA" w:rsidR="00D647D1" w:rsidRDefault="00D647D1" w:rsidP="00A87489">
      <w:pPr>
        <w:rPr>
          <w:rFonts w:ascii="Times" w:hAnsi="Times"/>
          <w:color w:val="000000" w:themeColor="text1"/>
          <w:sz w:val="19"/>
          <w:szCs w:val="19"/>
        </w:rPr>
      </w:pPr>
      <w:r w:rsidRPr="00D647D1">
        <w:rPr>
          <w:rFonts w:ascii="Times" w:hAnsi="Times"/>
          <w:color w:val="000000" w:themeColor="text1"/>
          <w:sz w:val="19"/>
          <w:szCs w:val="19"/>
        </w:rPr>
        <w:t xml:space="preserve">Denial of Service </w:t>
      </w:r>
      <w:r w:rsidR="008C6671">
        <w:rPr>
          <w:rFonts w:ascii="Times" w:hAnsi="Times"/>
          <w:color w:val="000000" w:themeColor="text1"/>
          <w:sz w:val="19"/>
          <w:szCs w:val="19"/>
        </w:rPr>
        <w:t>(</w:t>
      </w:r>
      <w:proofErr w:type="spellStart"/>
      <w:r w:rsidR="008C6671" w:rsidRPr="008C6671">
        <w:rPr>
          <w:rFonts w:ascii="Times" w:hAnsi="Times"/>
          <w:b/>
          <w:color w:val="000000" w:themeColor="text1"/>
          <w:sz w:val="19"/>
          <w:szCs w:val="19"/>
        </w:rPr>
        <w:t>DoS</w:t>
      </w:r>
      <w:proofErr w:type="spellEnd"/>
      <w:r w:rsidR="008C6671">
        <w:rPr>
          <w:rFonts w:ascii="Times" w:hAnsi="Times"/>
          <w:color w:val="000000" w:themeColor="text1"/>
          <w:sz w:val="19"/>
          <w:szCs w:val="19"/>
        </w:rPr>
        <w:t xml:space="preserve">) </w:t>
      </w:r>
      <w:r w:rsidRPr="00D647D1">
        <w:rPr>
          <w:rFonts w:ascii="Times" w:hAnsi="Times"/>
          <w:color w:val="000000" w:themeColor="text1"/>
          <w:sz w:val="19"/>
          <w:szCs w:val="19"/>
        </w:rPr>
        <w:t xml:space="preserve">Mitigation </w:t>
      </w:r>
      <w:r w:rsidR="004E37A4">
        <w:rPr>
          <w:rFonts w:ascii="Times" w:hAnsi="Times"/>
          <w:color w:val="000000" w:themeColor="text1"/>
          <w:sz w:val="19"/>
          <w:szCs w:val="19"/>
        </w:rPr>
        <w:tab/>
      </w:r>
      <w:r w:rsidR="004E37A4"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 w:rsidR="00FA0615">
        <w:rPr>
          <w:rFonts w:ascii="Times" w:hAnsi="Times"/>
          <w:color w:val="000000" w:themeColor="text1"/>
          <w:sz w:val="19"/>
          <w:szCs w:val="19"/>
        </w:rPr>
        <w:t xml:space="preserve">      </w:t>
      </w:r>
      <w:r w:rsidR="00D0443C">
        <w:rPr>
          <w:rFonts w:ascii="Times" w:hAnsi="Times"/>
          <w:color w:val="000000" w:themeColor="text1"/>
          <w:sz w:val="19"/>
          <w:szCs w:val="19"/>
        </w:rPr>
        <w:t>May 2018</w:t>
      </w:r>
      <w:r w:rsidR="00D0443C" w:rsidRPr="008A1848">
        <w:rPr>
          <w:rFonts w:ascii="Times" w:hAnsi="Times"/>
          <w:color w:val="000000" w:themeColor="text1"/>
          <w:sz w:val="19"/>
          <w:szCs w:val="19"/>
        </w:rPr>
        <w:t xml:space="preserve"> – </w:t>
      </w:r>
      <w:r w:rsidR="00FA0615">
        <w:rPr>
          <w:rFonts w:ascii="Times" w:hAnsi="Times"/>
          <w:color w:val="000000" w:themeColor="text1"/>
          <w:sz w:val="19"/>
          <w:szCs w:val="19"/>
        </w:rPr>
        <w:t>present</w:t>
      </w:r>
    </w:p>
    <w:p w14:paraId="2A38ECF2" w14:textId="183B9015" w:rsidR="004E37A4" w:rsidRPr="00155D63" w:rsidRDefault="00BC7264" w:rsidP="00A87489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  <w:lang w:val="en-IN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Implementation with C; </w:t>
      </w:r>
      <w:r w:rsidR="003C7680">
        <w:rPr>
          <w:rFonts w:ascii="Times" w:hAnsi="Times"/>
          <w:color w:val="000000" w:themeColor="text1"/>
          <w:sz w:val="19"/>
          <w:szCs w:val="19"/>
          <w:lang w:val="en-IN"/>
        </w:rPr>
        <w:t xml:space="preserve">Using </w:t>
      </w:r>
      <w:r w:rsidR="003C7680"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client-server puzzle</w:t>
      </w:r>
      <w:r w:rsidR="003C7680">
        <w:rPr>
          <w:rFonts w:ascii="Times" w:hAnsi="Times"/>
          <w:color w:val="000000" w:themeColor="text1"/>
          <w:sz w:val="19"/>
          <w:szCs w:val="19"/>
          <w:lang w:val="en-IN"/>
        </w:rPr>
        <w:t>, a Proof of Work (</w:t>
      </w:r>
      <w:proofErr w:type="spellStart"/>
      <w:r w:rsidR="003C7680"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PoW</w:t>
      </w:r>
      <w:proofErr w:type="spellEnd"/>
      <w:r w:rsidR="003C7680">
        <w:rPr>
          <w:rFonts w:ascii="Times" w:hAnsi="Times"/>
          <w:color w:val="000000" w:themeColor="text1"/>
          <w:sz w:val="19"/>
          <w:szCs w:val="19"/>
          <w:lang w:val="en-IN"/>
        </w:rPr>
        <w:t xml:space="preserve">) concept </w:t>
      </w:r>
    </w:p>
    <w:p w14:paraId="1D9F8B47" w14:textId="7EF82BD3" w:rsidR="00EF68D6" w:rsidRDefault="00EF68D6" w:rsidP="00A87489">
      <w:pPr>
        <w:rPr>
          <w:rFonts w:ascii="Times" w:hAnsi="Times"/>
          <w:color w:val="000000" w:themeColor="text1"/>
          <w:sz w:val="19"/>
          <w:szCs w:val="19"/>
        </w:rPr>
      </w:pPr>
      <w:r w:rsidRPr="008C6671">
        <w:rPr>
          <w:rFonts w:ascii="Times" w:hAnsi="Times"/>
          <w:b/>
          <w:color w:val="000000" w:themeColor="text1"/>
          <w:sz w:val="19"/>
          <w:szCs w:val="19"/>
        </w:rPr>
        <w:t>Automatic Vulnerability Discovery</w:t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0443C">
        <w:rPr>
          <w:rFonts w:ascii="Times" w:hAnsi="Times"/>
          <w:color w:val="000000" w:themeColor="text1"/>
          <w:sz w:val="19"/>
          <w:szCs w:val="19"/>
        </w:rPr>
        <w:t xml:space="preserve">      May 2018</w:t>
      </w:r>
      <w:r w:rsidR="00D0443C" w:rsidRPr="008A1848">
        <w:rPr>
          <w:rFonts w:ascii="Times" w:hAnsi="Times"/>
          <w:color w:val="000000" w:themeColor="text1"/>
          <w:sz w:val="19"/>
          <w:szCs w:val="19"/>
        </w:rPr>
        <w:t xml:space="preserve"> – </w:t>
      </w:r>
      <w:r w:rsidR="00D6405B">
        <w:rPr>
          <w:rFonts w:ascii="Times" w:hAnsi="Times"/>
          <w:color w:val="000000" w:themeColor="text1"/>
          <w:sz w:val="19"/>
          <w:szCs w:val="19"/>
        </w:rPr>
        <w:t>present</w:t>
      </w:r>
    </w:p>
    <w:p w14:paraId="745F7285" w14:textId="473F7DC6" w:rsidR="00D6405B" w:rsidRPr="00D6405B" w:rsidRDefault="00D6405B" w:rsidP="00A87489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Applying fuzzing </w:t>
      </w:r>
      <w:r w:rsidR="004E37A4">
        <w:rPr>
          <w:rFonts w:ascii="Times" w:hAnsi="Times"/>
          <w:color w:val="000000" w:themeColor="text1"/>
          <w:sz w:val="19"/>
          <w:szCs w:val="19"/>
          <w:lang w:val="en-IN"/>
        </w:rPr>
        <w:t>(</w:t>
      </w:r>
      <w:proofErr w:type="spellStart"/>
      <w:r w:rsidR="004E37A4"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afl</w:t>
      </w:r>
      <w:proofErr w:type="spellEnd"/>
      <w:r w:rsidR="004E37A4"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-fuzz</w:t>
      </w:r>
      <w:r w:rsidR="004E37A4">
        <w:rPr>
          <w:rFonts w:ascii="Times" w:hAnsi="Times"/>
          <w:color w:val="000000" w:themeColor="text1"/>
          <w:sz w:val="19"/>
          <w:szCs w:val="19"/>
          <w:lang w:val="en-IN"/>
        </w:rPr>
        <w:t xml:space="preserve">) 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>and symbolic execution (</w:t>
      </w:r>
      <w:r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KLEE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>)</w:t>
      </w:r>
      <w:r w:rsidR="004E37A4">
        <w:rPr>
          <w:rFonts w:ascii="Times" w:hAnsi="Times"/>
          <w:color w:val="000000" w:themeColor="text1"/>
          <w:sz w:val="19"/>
          <w:szCs w:val="19"/>
          <w:lang w:val="en-IN"/>
        </w:rPr>
        <w:t xml:space="preserve">, exploits using </w:t>
      </w:r>
      <w:r w:rsidR="008C6671">
        <w:rPr>
          <w:rFonts w:ascii="Times" w:hAnsi="Times"/>
          <w:color w:val="000000" w:themeColor="text1"/>
          <w:sz w:val="19"/>
          <w:szCs w:val="19"/>
          <w:lang w:val="en-IN"/>
        </w:rPr>
        <w:t>python (</w:t>
      </w:r>
      <w:proofErr w:type="spellStart"/>
      <w:r w:rsidR="004E37A4"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pwntools</w:t>
      </w:r>
      <w:proofErr w:type="spellEnd"/>
      <w:r w:rsid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)</w:t>
      </w:r>
    </w:p>
    <w:p w14:paraId="00C06734" w14:textId="34CC34D9" w:rsidR="000A38CB" w:rsidRPr="000A38CB" w:rsidRDefault="000A38CB" w:rsidP="000A38CB">
      <w:pPr>
        <w:rPr>
          <w:rFonts w:ascii="Times" w:hAnsi="Times"/>
          <w:color w:val="000000" w:themeColor="text1"/>
          <w:sz w:val="19"/>
          <w:szCs w:val="19"/>
        </w:rPr>
      </w:pPr>
      <w:r w:rsidRPr="008C6671">
        <w:rPr>
          <w:rFonts w:ascii="Times" w:hAnsi="Times"/>
          <w:b/>
          <w:color w:val="000000" w:themeColor="text1"/>
          <w:sz w:val="19"/>
          <w:szCs w:val="19"/>
        </w:rPr>
        <w:t>Post-Quantum Signature</w:t>
      </w:r>
      <w:r w:rsidRPr="000A38CB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D2550B">
        <w:rPr>
          <w:rFonts w:ascii="Times" w:hAnsi="Times"/>
          <w:color w:val="000000" w:themeColor="text1"/>
          <w:sz w:val="19"/>
          <w:szCs w:val="19"/>
        </w:rPr>
        <w:t>using C</w:t>
      </w:r>
      <w:r w:rsidR="004E5965">
        <w:rPr>
          <w:rFonts w:ascii="Times" w:hAnsi="Times"/>
          <w:color w:val="000000" w:themeColor="text1"/>
          <w:sz w:val="19"/>
          <w:szCs w:val="19"/>
        </w:rPr>
        <w:t xml:space="preserve"> language and MIRACL library</w:t>
      </w:r>
      <w:r w:rsidR="0040226A">
        <w:rPr>
          <w:rFonts w:ascii="Times" w:hAnsi="Times"/>
          <w:color w:val="000000" w:themeColor="text1"/>
          <w:sz w:val="19"/>
          <w:szCs w:val="19"/>
        </w:rPr>
        <w:tab/>
      </w:r>
      <w:r w:rsidR="0040226A">
        <w:rPr>
          <w:rFonts w:ascii="Times" w:hAnsi="Times"/>
          <w:color w:val="000000" w:themeColor="text1"/>
          <w:sz w:val="19"/>
          <w:szCs w:val="19"/>
        </w:rPr>
        <w:tab/>
      </w:r>
      <w:r w:rsidR="00D2550B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D0443C">
        <w:rPr>
          <w:rFonts w:ascii="Times" w:hAnsi="Times"/>
          <w:color w:val="000000" w:themeColor="text1"/>
          <w:sz w:val="19"/>
          <w:szCs w:val="19"/>
        </w:rPr>
        <w:t>May 2018</w:t>
      </w:r>
      <w:r w:rsidR="00D0443C" w:rsidRPr="008A1848">
        <w:rPr>
          <w:rFonts w:ascii="Times" w:hAnsi="Times"/>
          <w:color w:val="000000" w:themeColor="text1"/>
          <w:sz w:val="19"/>
          <w:szCs w:val="19"/>
        </w:rPr>
        <w:t xml:space="preserve"> – </w:t>
      </w:r>
      <w:r w:rsidR="0040226A">
        <w:rPr>
          <w:rFonts w:ascii="Times" w:hAnsi="Times"/>
          <w:color w:val="000000" w:themeColor="text1"/>
          <w:sz w:val="19"/>
          <w:szCs w:val="19"/>
        </w:rPr>
        <w:t>present</w:t>
      </w:r>
    </w:p>
    <w:p w14:paraId="7F09A7D7" w14:textId="2DFD3832" w:rsidR="000A38CB" w:rsidRPr="0040226A" w:rsidRDefault="0040226A" w:rsidP="0040226A">
      <w:pPr>
        <w:pStyle w:val="ListParagraph"/>
        <w:numPr>
          <w:ilvl w:val="0"/>
          <w:numId w:val="11"/>
        </w:numPr>
        <w:rPr>
          <w:rFonts w:ascii="Times" w:hAnsi="Times"/>
          <w:color w:val="000000" w:themeColor="text1"/>
          <w:sz w:val="19"/>
          <w:szCs w:val="19"/>
        </w:rPr>
      </w:pPr>
      <w:r w:rsidRPr="0040226A">
        <w:rPr>
          <w:rFonts w:ascii="Times" w:hAnsi="Times"/>
          <w:color w:val="000000" w:themeColor="text1"/>
          <w:sz w:val="19"/>
          <w:szCs w:val="19"/>
        </w:rPr>
        <w:t>Implement</w:t>
      </w:r>
      <w:r w:rsidR="00292845">
        <w:rPr>
          <w:rFonts w:ascii="Times" w:hAnsi="Times"/>
          <w:color w:val="000000" w:themeColor="text1"/>
          <w:sz w:val="19"/>
          <w:szCs w:val="19"/>
        </w:rPr>
        <w:t>ing</w:t>
      </w:r>
      <w:r w:rsidRPr="0040226A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1E20F6">
        <w:rPr>
          <w:rFonts w:ascii="Times" w:hAnsi="Times"/>
          <w:color w:val="000000" w:themeColor="text1"/>
          <w:sz w:val="19"/>
          <w:szCs w:val="19"/>
        </w:rPr>
        <w:t xml:space="preserve">Merkle-hash tree, HORS signature and </w:t>
      </w:r>
      <w:r w:rsidRPr="0040226A">
        <w:rPr>
          <w:rFonts w:ascii="Times" w:hAnsi="Times"/>
          <w:color w:val="000000" w:themeColor="text1"/>
          <w:sz w:val="19"/>
          <w:szCs w:val="19"/>
        </w:rPr>
        <w:t xml:space="preserve">d-time O(1) key-size HORS/Merkle-tree </w:t>
      </w:r>
      <w:r w:rsidR="00257627">
        <w:rPr>
          <w:rFonts w:ascii="Times" w:hAnsi="Times"/>
          <w:color w:val="000000" w:themeColor="text1"/>
          <w:sz w:val="19"/>
          <w:szCs w:val="19"/>
        </w:rPr>
        <w:t xml:space="preserve">Mini Post-Quantum </w:t>
      </w:r>
      <w:r w:rsidRPr="0040226A">
        <w:rPr>
          <w:rFonts w:ascii="Times" w:hAnsi="Times"/>
          <w:color w:val="000000" w:themeColor="text1"/>
          <w:sz w:val="19"/>
          <w:szCs w:val="19"/>
        </w:rPr>
        <w:t>Signature</w:t>
      </w:r>
      <w:r w:rsidR="00257627">
        <w:rPr>
          <w:rFonts w:ascii="Times" w:hAnsi="Times"/>
          <w:color w:val="000000" w:themeColor="text1"/>
          <w:sz w:val="19"/>
          <w:szCs w:val="19"/>
        </w:rPr>
        <w:t>.</w:t>
      </w:r>
      <w:r w:rsidRPr="0040226A">
        <w:rPr>
          <w:rFonts w:ascii="Times" w:hAnsi="Times"/>
          <w:color w:val="000000" w:themeColor="text1"/>
          <w:sz w:val="19"/>
          <w:szCs w:val="19"/>
        </w:rPr>
        <w:t xml:space="preserve"> </w:t>
      </w:r>
    </w:p>
    <w:p w14:paraId="442B0E6D" w14:textId="065660B4" w:rsidR="00257627" w:rsidRPr="00257627" w:rsidRDefault="00257627" w:rsidP="00257627">
      <w:pPr>
        <w:rPr>
          <w:rFonts w:ascii="Times" w:hAnsi="Times"/>
          <w:color w:val="000000" w:themeColor="text1"/>
          <w:sz w:val="19"/>
          <w:szCs w:val="19"/>
        </w:rPr>
      </w:pPr>
      <w:r w:rsidRPr="008C6671">
        <w:rPr>
          <w:rFonts w:ascii="Times" w:hAnsi="Times"/>
          <w:b/>
          <w:color w:val="000000" w:themeColor="text1"/>
          <w:sz w:val="19"/>
          <w:szCs w:val="19"/>
        </w:rPr>
        <w:t>Digital Forensic Tool</w:t>
      </w:r>
      <w:r w:rsidRPr="00257627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4E5965">
        <w:rPr>
          <w:rFonts w:ascii="Times" w:hAnsi="Times"/>
          <w:color w:val="000000" w:themeColor="text1"/>
          <w:sz w:val="19"/>
          <w:szCs w:val="19"/>
        </w:rPr>
        <w:t>using C language and MIRACL library</w:t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4E5965">
        <w:rPr>
          <w:rFonts w:ascii="Times" w:hAnsi="Times"/>
          <w:color w:val="000000" w:themeColor="text1"/>
          <w:sz w:val="19"/>
          <w:szCs w:val="19"/>
        </w:rPr>
        <w:tab/>
        <w:t xml:space="preserve">      May 2018</w:t>
      </w:r>
      <w:r w:rsidR="004E5965" w:rsidRPr="008A1848">
        <w:rPr>
          <w:rFonts w:ascii="Times" w:hAnsi="Times"/>
          <w:color w:val="000000" w:themeColor="text1"/>
          <w:sz w:val="19"/>
          <w:szCs w:val="19"/>
        </w:rPr>
        <w:t xml:space="preserve"> – </w:t>
      </w:r>
      <w:r w:rsidR="004E5965">
        <w:rPr>
          <w:rFonts w:ascii="Times" w:hAnsi="Times"/>
          <w:color w:val="000000" w:themeColor="text1"/>
          <w:sz w:val="19"/>
          <w:szCs w:val="19"/>
        </w:rPr>
        <w:t>present</w:t>
      </w:r>
    </w:p>
    <w:p w14:paraId="6661B09A" w14:textId="42E9BF9C" w:rsidR="00257627" w:rsidRPr="00D0443C" w:rsidRDefault="004E468E" w:rsidP="00D0443C">
      <w:pPr>
        <w:pStyle w:val="ListParagraph"/>
        <w:numPr>
          <w:ilvl w:val="0"/>
          <w:numId w:val="11"/>
        </w:numPr>
        <w:rPr>
          <w:rFonts w:ascii="Times" w:hAnsi="Times"/>
          <w:color w:val="000000" w:themeColor="text1"/>
          <w:sz w:val="19"/>
          <w:szCs w:val="19"/>
        </w:rPr>
      </w:pPr>
      <w:r w:rsidRPr="004E468E">
        <w:rPr>
          <w:rFonts w:ascii="Times" w:hAnsi="Times"/>
          <w:color w:val="000000" w:themeColor="text1"/>
          <w:sz w:val="19"/>
          <w:szCs w:val="19"/>
        </w:rPr>
        <w:t>Implement</w:t>
      </w:r>
      <w:r>
        <w:rPr>
          <w:rFonts w:ascii="Times" w:hAnsi="Times"/>
          <w:color w:val="000000" w:themeColor="text1"/>
          <w:sz w:val="19"/>
          <w:szCs w:val="19"/>
        </w:rPr>
        <w:t>ing</w:t>
      </w:r>
      <w:r w:rsidRPr="004E468E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Pr="002A4CF4">
        <w:rPr>
          <w:rFonts w:ascii="Times" w:hAnsi="Times"/>
          <w:color w:val="000000" w:themeColor="text1"/>
          <w:sz w:val="19"/>
          <w:szCs w:val="19"/>
        </w:rPr>
        <w:t>Huffman Compression</w:t>
      </w:r>
      <w:r w:rsidRPr="004E468E">
        <w:rPr>
          <w:rFonts w:ascii="Times" w:hAnsi="Times"/>
          <w:color w:val="000000" w:themeColor="text1"/>
          <w:sz w:val="19"/>
          <w:szCs w:val="19"/>
        </w:rPr>
        <w:t xml:space="preserve"> </w:t>
      </w:r>
      <w:r>
        <w:rPr>
          <w:rFonts w:ascii="Times" w:hAnsi="Times"/>
          <w:color w:val="000000" w:themeColor="text1"/>
          <w:sz w:val="19"/>
          <w:szCs w:val="19"/>
        </w:rPr>
        <w:t xml:space="preserve">and Rabin Information Dispersal for Mini Forensic Tool </w:t>
      </w:r>
      <w:r w:rsidRPr="004E468E">
        <w:rPr>
          <w:rFonts w:ascii="Times" w:hAnsi="Times"/>
          <w:color w:val="000000" w:themeColor="text1"/>
          <w:sz w:val="19"/>
          <w:szCs w:val="19"/>
        </w:rPr>
        <w:t xml:space="preserve">for Wireless Sensor Networks </w:t>
      </w:r>
    </w:p>
    <w:p w14:paraId="53AD1166" w14:textId="22589CD6" w:rsidR="00EA439D" w:rsidRPr="00A87489" w:rsidRDefault="000311A3" w:rsidP="00A87489">
      <w:pPr>
        <w:rPr>
          <w:rFonts w:ascii="Times" w:hAnsi="Times"/>
          <w:color w:val="000000" w:themeColor="text1"/>
          <w:sz w:val="19"/>
          <w:szCs w:val="19"/>
        </w:rPr>
      </w:pPr>
      <w:r w:rsidRPr="00A87489">
        <w:rPr>
          <w:rFonts w:ascii="Times" w:hAnsi="Times"/>
          <w:color w:val="000000" w:themeColor="text1"/>
          <w:sz w:val="19"/>
          <w:szCs w:val="19"/>
        </w:rPr>
        <w:t xml:space="preserve">Experiment: </w:t>
      </w:r>
      <w:r w:rsidR="00505154" w:rsidRPr="00A87489">
        <w:rPr>
          <w:rFonts w:ascii="Times" w:hAnsi="Times"/>
          <w:color w:val="000000" w:themeColor="text1"/>
          <w:sz w:val="19"/>
          <w:szCs w:val="19"/>
        </w:rPr>
        <w:t xml:space="preserve">Can </w:t>
      </w:r>
      <w:r w:rsidR="00505154" w:rsidRPr="00A87489">
        <w:rPr>
          <w:rFonts w:ascii="Times" w:hAnsi="Times"/>
          <w:b/>
          <w:color w:val="000000" w:themeColor="text1"/>
          <w:sz w:val="19"/>
          <w:szCs w:val="19"/>
        </w:rPr>
        <w:t>malware</w:t>
      </w:r>
      <w:r w:rsidR="00505154" w:rsidRPr="00A87489">
        <w:rPr>
          <w:rFonts w:ascii="Times" w:hAnsi="Times"/>
          <w:color w:val="000000" w:themeColor="text1"/>
          <w:sz w:val="19"/>
          <w:szCs w:val="19"/>
        </w:rPr>
        <w:t xml:space="preserve"> be detected without having to </w:t>
      </w:r>
      <w:r w:rsidR="00505154" w:rsidRPr="00A87489">
        <w:rPr>
          <w:rFonts w:ascii="Times" w:hAnsi="Times"/>
          <w:b/>
          <w:color w:val="000000" w:themeColor="text1"/>
          <w:sz w:val="19"/>
          <w:szCs w:val="19"/>
        </w:rPr>
        <w:t>decrypt</w:t>
      </w:r>
      <w:r w:rsidR="00505154" w:rsidRPr="00A87489">
        <w:rPr>
          <w:rFonts w:ascii="Times" w:hAnsi="Times"/>
          <w:color w:val="000000" w:themeColor="text1"/>
          <w:sz w:val="19"/>
          <w:szCs w:val="19"/>
        </w:rPr>
        <w:t xml:space="preserve"> the traffic? </w:t>
      </w:r>
      <w:r w:rsidR="00EA439D" w:rsidRPr="00A87489">
        <w:rPr>
          <w:rFonts w:ascii="Times" w:hAnsi="Times"/>
          <w:color w:val="000000" w:themeColor="text1"/>
          <w:sz w:val="19"/>
          <w:szCs w:val="19"/>
        </w:rPr>
        <w:tab/>
      </w:r>
      <w:r w:rsidRPr="00A87489">
        <w:rPr>
          <w:rFonts w:ascii="Times" w:hAnsi="Times"/>
          <w:color w:val="000000" w:themeColor="text1"/>
          <w:sz w:val="19"/>
          <w:szCs w:val="19"/>
        </w:rPr>
        <w:tab/>
      </w:r>
      <w:r w:rsidRPr="00A87489">
        <w:rPr>
          <w:rFonts w:ascii="Times" w:hAnsi="Times"/>
          <w:color w:val="000000" w:themeColor="text1"/>
          <w:sz w:val="19"/>
          <w:szCs w:val="19"/>
        </w:rPr>
        <w:tab/>
        <w:t xml:space="preserve">    </w:t>
      </w:r>
      <w:r w:rsidR="007B4E3D" w:rsidRPr="00A87489">
        <w:rPr>
          <w:rFonts w:ascii="Times" w:hAnsi="Times"/>
          <w:color w:val="000000" w:themeColor="text1"/>
          <w:sz w:val="19"/>
          <w:szCs w:val="19"/>
        </w:rPr>
        <w:tab/>
        <w:t xml:space="preserve">     April</w:t>
      </w:r>
      <w:r w:rsidR="00EA439D" w:rsidRPr="00A87489">
        <w:rPr>
          <w:rFonts w:ascii="Times" w:hAnsi="Times"/>
          <w:color w:val="000000" w:themeColor="text1"/>
          <w:sz w:val="19"/>
          <w:szCs w:val="19"/>
        </w:rPr>
        <w:t xml:space="preserve"> 2018 – present</w:t>
      </w:r>
    </w:p>
    <w:p w14:paraId="6FC1E0F3" w14:textId="08A24E50" w:rsidR="00BE747F" w:rsidRPr="00BE747F" w:rsidRDefault="00BE747F" w:rsidP="002F0A1F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>Working with multiple VMs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, tcpreplay and .pcap files; IPsec, TLS Tunnelling for encryption; 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VPN; 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>Bro and Snort as IDS.</w:t>
      </w:r>
    </w:p>
    <w:p w14:paraId="03C7898D" w14:textId="3935354D" w:rsidR="00BE747F" w:rsidRDefault="00BE747F" w:rsidP="002F0A1F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Experiment:</w:t>
      </w:r>
      <w:r>
        <w:rPr>
          <w:rFonts w:ascii="Times" w:hAnsi="Times"/>
          <w:color w:val="000000" w:themeColor="text1"/>
          <w:sz w:val="19"/>
          <w:szCs w:val="19"/>
        </w:rPr>
        <w:t xml:space="preserve"> Prevent </w:t>
      </w:r>
      <w:r w:rsidRPr="00FE0CD0">
        <w:rPr>
          <w:rFonts w:ascii="Times" w:hAnsi="Times"/>
          <w:b/>
          <w:color w:val="000000" w:themeColor="text1"/>
          <w:sz w:val="19"/>
          <w:szCs w:val="19"/>
        </w:rPr>
        <w:t>control flow hijacking</w:t>
      </w:r>
      <w:r>
        <w:rPr>
          <w:rFonts w:ascii="Times" w:hAnsi="Times"/>
          <w:color w:val="000000" w:themeColor="text1"/>
          <w:sz w:val="19"/>
          <w:szCs w:val="19"/>
        </w:rPr>
        <w:t xml:space="preserve"> </w:t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  <w:t xml:space="preserve">     April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2018 – present</w:t>
      </w:r>
    </w:p>
    <w:p w14:paraId="494A8C29" w14:textId="0208621F" w:rsidR="00BE747F" w:rsidRPr="00BE747F" w:rsidRDefault="00BE747F" w:rsidP="002F0A1F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Prevent </w:t>
      </w:r>
      <w:r w:rsidR="00FE0CD0">
        <w:rPr>
          <w:rFonts w:ascii="Times" w:hAnsi="Times"/>
          <w:color w:val="000000" w:themeColor="text1"/>
          <w:sz w:val="19"/>
          <w:szCs w:val="19"/>
          <w:lang w:val="en-IN"/>
        </w:rPr>
        <w:t>“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>system(</w:t>
      </w:r>
      <w:r w:rsidR="00C34DB2">
        <w:rPr>
          <w:rFonts w:ascii="Times" w:hAnsi="Times"/>
          <w:color w:val="000000" w:themeColor="text1"/>
          <w:sz w:val="19"/>
          <w:szCs w:val="19"/>
          <w:lang w:val="en-IN"/>
        </w:rPr>
        <w:t>/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>bin/</w:t>
      </w:r>
      <w:proofErr w:type="spellStart"/>
      <w:r>
        <w:rPr>
          <w:rFonts w:ascii="Times" w:hAnsi="Times"/>
          <w:color w:val="000000" w:themeColor="text1"/>
          <w:sz w:val="19"/>
          <w:szCs w:val="19"/>
          <w:lang w:val="en-IN"/>
        </w:rPr>
        <w:t>sh</w:t>
      </w:r>
      <w:proofErr w:type="spellEnd"/>
      <w:r>
        <w:rPr>
          <w:rFonts w:ascii="Times" w:hAnsi="Times"/>
          <w:color w:val="000000" w:themeColor="text1"/>
          <w:sz w:val="19"/>
          <w:szCs w:val="19"/>
          <w:lang w:val="en-IN"/>
        </w:rPr>
        <w:t>)</w:t>
      </w:r>
      <w:r w:rsidR="00FE0CD0">
        <w:rPr>
          <w:rFonts w:ascii="Times" w:hAnsi="Times"/>
          <w:color w:val="000000" w:themeColor="text1"/>
          <w:sz w:val="19"/>
          <w:szCs w:val="19"/>
          <w:lang w:val="en-IN"/>
        </w:rPr>
        <w:t>”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 calls on network using 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>Bro IDS.</w:t>
      </w:r>
    </w:p>
    <w:p w14:paraId="36401611" w14:textId="703F215C" w:rsidR="00EC1D35" w:rsidRPr="00EC1D35" w:rsidRDefault="00EC1D35" w:rsidP="00EC1D35">
      <w:pPr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</w:rPr>
        <w:t xml:space="preserve">Experiment: </w:t>
      </w:r>
      <w:r w:rsidRPr="00EC1D35">
        <w:rPr>
          <w:rFonts w:ascii="Times" w:hAnsi="Times"/>
          <w:color w:val="000000" w:themeColor="text1"/>
          <w:sz w:val="19"/>
          <w:szCs w:val="19"/>
          <w:lang w:val="en-IN"/>
        </w:rPr>
        <w:t xml:space="preserve">Detection of </w:t>
      </w:r>
      <w:r w:rsidRPr="00FE0CD0">
        <w:rPr>
          <w:rFonts w:ascii="Times" w:hAnsi="Times"/>
          <w:b/>
          <w:color w:val="000000" w:themeColor="text1"/>
          <w:sz w:val="19"/>
          <w:szCs w:val="19"/>
          <w:lang w:val="en-IN"/>
        </w:rPr>
        <w:t>cryptocurrency mining</w:t>
      </w:r>
      <w:r w:rsidRPr="00EC1D35">
        <w:rPr>
          <w:rFonts w:ascii="Times" w:hAnsi="Times"/>
          <w:color w:val="000000" w:themeColor="text1"/>
          <w:sz w:val="19"/>
          <w:szCs w:val="19"/>
          <w:lang w:val="en-IN"/>
        </w:rPr>
        <w:t xml:space="preserve"> on network using Bro as Network Intrusion Detector.</w:t>
      </w:r>
      <w:r w:rsidR="00FE0CD0">
        <w:rPr>
          <w:rFonts w:ascii="Times" w:hAnsi="Times"/>
          <w:color w:val="000000" w:themeColor="text1"/>
          <w:sz w:val="19"/>
          <w:szCs w:val="19"/>
          <w:lang w:val="en-IN"/>
        </w:rPr>
        <w:tab/>
      </w:r>
      <w:r w:rsidRPr="00EC1D35">
        <w:rPr>
          <w:rFonts w:ascii="Times" w:hAnsi="Times"/>
          <w:color w:val="000000" w:themeColor="text1"/>
          <w:sz w:val="19"/>
          <w:szCs w:val="19"/>
          <w:lang w:val="en-IN"/>
        </w:rPr>
        <w:t>Jan 2018 – March 2018</w:t>
      </w:r>
    </w:p>
    <w:p w14:paraId="23D78F03" w14:textId="1F90764C" w:rsidR="00EA4EE7" w:rsidRPr="00EC1D35" w:rsidRDefault="00EC1D35" w:rsidP="002F0A1F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>Working with</w:t>
      </w:r>
      <w:r w:rsidRPr="008A1848">
        <w:rPr>
          <w:rFonts w:ascii="Times" w:hAnsi="Times"/>
          <w:b/>
          <w:color w:val="000000" w:themeColor="text1"/>
          <w:sz w:val="19"/>
          <w:szCs w:val="19"/>
          <w:lang w:val="en-IN"/>
        </w:rPr>
        <w:t xml:space="preserve"> Mininet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Simulations, tcpreplay and .pcap files; Bro as IDS.</w:t>
      </w:r>
    </w:p>
    <w:p w14:paraId="64BEB1BE" w14:textId="71375065" w:rsidR="00D750CA" w:rsidRPr="008A1848" w:rsidRDefault="00013208" w:rsidP="002F0A1F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CTF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Competition</w:t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7B4E3D">
        <w:rPr>
          <w:rFonts w:ascii="Times" w:hAnsi="Times"/>
          <w:color w:val="000000" w:themeColor="text1"/>
          <w:sz w:val="19"/>
          <w:szCs w:val="19"/>
        </w:rPr>
        <w:tab/>
        <w:t xml:space="preserve">    </w:t>
      </w:r>
      <w:r w:rsidR="001673DF" w:rsidRPr="008A1848">
        <w:rPr>
          <w:rFonts w:ascii="Times" w:hAnsi="Times"/>
          <w:color w:val="000000" w:themeColor="text1"/>
          <w:sz w:val="19"/>
          <w:szCs w:val="19"/>
        </w:rPr>
        <w:t xml:space="preserve">Jan 2018 – </w:t>
      </w:r>
      <w:r w:rsidR="007B4E3D">
        <w:rPr>
          <w:rFonts w:ascii="Times" w:hAnsi="Times"/>
          <w:color w:val="000000" w:themeColor="text1"/>
          <w:sz w:val="19"/>
          <w:szCs w:val="19"/>
        </w:rPr>
        <w:t>Mar 2018</w:t>
      </w:r>
    </w:p>
    <w:p w14:paraId="7704033D" w14:textId="1A6A1999" w:rsidR="00740DD2" w:rsidRPr="00787EEA" w:rsidRDefault="0054352E" w:rsidP="00787EEA">
      <w:pPr>
        <w:pStyle w:val="ListParagraph"/>
        <w:numPr>
          <w:ilvl w:val="0"/>
          <w:numId w:val="11"/>
        </w:numPr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</w:rPr>
        <w:t xml:space="preserve">Exploited </w:t>
      </w:r>
      <w:r w:rsidR="000B618F">
        <w:rPr>
          <w:rFonts w:ascii="Times" w:hAnsi="Times"/>
          <w:b/>
          <w:color w:val="000000" w:themeColor="text1"/>
          <w:sz w:val="19"/>
          <w:szCs w:val="19"/>
        </w:rPr>
        <w:t>Buffer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Overflow</w:t>
      </w:r>
      <w:r w:rsidR="000B618F">
        <w:rPr>
          <w:rFonts w:ascii="Times" w:hAnsi="Times"/>
          <w:color w:val="000000" w:themeColor="text1"/>
          <w:sz w:val="19"/>
          <w:szCs w:val="19"/>
        </w:rPr>
        <w:t>,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941B9A">
        <w:rPr>
          <w:rFonts w:ascii="Times" w:hAnsi="Times"/>
          <w:color w:val="000000" w:themeColor="text1"/>
          <w:sz w:val="19"/>
          <w:szCs w:val="19"/>
        </w:rPr>
        <w:t>Arbitrary R/W</w:t>
      </w:r>
      <w:r w:rsidR="000B618F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CE00C3">
        <w:rPr>
          <w:rFonts w:ascii="Times" w:hAnsi="Times"/>
          <w:b/>
          <w:color w:val="000000" w:themeColor="text1"/>
          <w:sz w:val="19"/>
          <w:szCs w:val="19"/>
        </w:rPr>
        <w:t>Format S</w:t>
      </w:r>
      <w:r w:rsidR="000B618F" w:rsidRPr="009B5CCA">
        <w:rPr>
          <w:rFonts w:ascii="Times" w:hAnsi="Times"/>
          <w:b/>
          <w:color w:val="000000" w:themeColor="text1"/>
          <w:sz w:val="19"/>
          <w:szCs w:val="19"/>
        </w:rPr>
        <w:t>tring</w:t>
      </w:r>
      <w:r w:rsidR="00896531">
        <w:rPr>
          <w:rFonts w:ascii="Times" w:hAnsi="Times"/>
          <w:color w:val="000000" w:themeColor="text1"/>
          <w:sz w:val="19"/>
          <w:szCs w:val="19"/>
        </w:rPr>
        <w:t xml:space="preserve"> vulnerabilities with</w:t>
      </w:r>
      <w:r w:rsidR="000B618F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Shell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 scripting; </w:t>
      </w:r>
      <w:r w:rsidR="00F83F24" w:rsidRPr="008A1848">
        <w:rPr>
          <w:rFonts w:ascii="Times" w:hAnsi="Times"/>
          <w:color w:val="000000" w:themeColor="text1"/>
          <w:sz w:val="19"/>
          <w:szCs w:val="19"/>
        </w:rPr>
        <w:t xml:space="preserve">SQL </w:t>
      </w:r>
      <w:r w:rsidR="00F83F24">
        <w:rPr>
          <w:rFonts w:ascii="Times" w:hAnsi="Times"/>
          <w:color w:val="000000" w:themeColor="text1"/>
          <w:sz w:val="19"/>
          <w:szCs w:val="19"/>
        </w:rPr>
        <w:t>Injection;</w:t>
      </w:r>
      <w:r w:rsidR="00F83F24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R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eturn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O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riented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P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>rogramming</w:t>
      </w:r>
      <w:r w:rsidR="00A52FA3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D97511">
        <w:rPr>
          <w:rFonts w:ascii="Times" w:hAnsi="Times"/>
          <w:color w:val="000000" w:themeColor="text1"/>
          <w:sz w:val="19"/>
          <w:szCs w:val="19"/>
        </w:rPr>
        <w:t>employing</w:t>
      </w:r>
      <w:r w:rsidR="00896531">
        <w:rPr>
          <w:rFonts w:ascii="Times" w:hAnsi="Times"/>
          <w:color w:val="000000" w:themeColor="text1"/>
          <w:sz w:val="19"/>
          <w:szCs w:val="19"/>
        </w:rPr>
        <w:t xml:space="preserve"> </w:t>
      </w:r>
      <w:proofErr w:type="spellStart"/>
      <w:r w:rsidR="009B5CCA" w:rsidRPr="009B5CCA">
        <w:rPr>
          <w:rFonts w:ascii="Times" w:hAnsi="Times"/>
          <w:b/>
          <w:color w:val="000000" w:themeColor="text1"/>
          <w:sz w:val="19"/>
          <w:szCs w:val="19"/>
        </w:rPr>
        <w:t>pwntools</w:t>
      </w:r>
      <w:proofErr w:type="spellEnd"/>
      <w:r w:rsidR="009B5CCA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D5276C">
        <w:rPr>
          <w:rFonts w:ascii="Times" w:hAnsi="Times"/>
          <w:color w:val="000000" w:themeColor="text1"/>
          <w:sz w:val="19"/>
          <w:szCs w:val="19"/>
        </w:rPr>
        <w:t>Burp Suite etc.</w:t>
      </w:r>
      <w:r w:rsidR="00D97511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DC0FFA">
        <w:rPr>
          <w:rFonts w:ascii="Times" w:hAnsi="Times"/>
          <w:color w:val="000000" w:themeColor="text1"/>
          <w:sz w:val="19"/>
          <w:szCs w:val="19"/>
        </w:rPr>
        <w:t xml:space="preserve">practicing reverse engineering of </w:t>
      </w:r>
      <w:r w:rsidR="00787EEA" w:rsidRPr="00787EEA">
        <w:rPr>
          <w:rFonts w:ascii="Times" w:hAnsi="Times"/>
          <w:color w:val="000000" w:themeColor="text1"/>
          <w:sz w:val="19"/>
          <w:szCs w:val="19"/>
        </w:rPr>
        <w:t>x86, x86-64</w:t>
      </w:r>
      <w:r w:rsidR="00DC0FFA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DC0FFA" w:rsidRPr="00187D02">
        <w:rPr>
          <w:rFonts w:ascii="Times" w:hAnsi="Times"/>
          <w:b/>
          <w:color w:val="000000" w:themeColor="text1"/>
          <w:sz w:val="19"/>
          <w:szCs w:val="19"/>
        </w:rPr>
        <w:t>assembly</w:t>
      </w:r>
      <w:r w:rsidR="00DC0FFA">
        <w:rPr>
          <w:rFonts w:ascii="Times" w:hAnsi="Times"/>
          <w:color w:val="000000" w:themeColor="text1"/>
          <w:sz w:val="19"/>
          <w:szCs w:val="19"/>
        </w:rPr>
        <w:t xml:space="preserve"> with </w:t>
      </w:r>
      <w:proofErr w:type="spellStart"/>
      <w:r w:rsidR="00DC0FFA">
        <w:rPr>
          <w:rFonts w:ascii="Times" w:hAnsi="Times"/>
          <w:color w:val="000000" w:themeColor="text1"/>
          <w:sz w:val="19"/>
          <w:szCs w:val="19"/>
        </w:rPr>
        <w:t>gdb</w:t>
      </w:r>
      <w:proofErr w:type="spellEnd"/>
      <w:r>
        <w:rPr>
          <w:rFonts w:ascii="Times" w:hAnsi="Times"/>
          <w:color w:val="000000" w:themeColor="text1"/>
          <w:sz w:val="19"/>
          <w:szCs w:val="19"/>
        </w:rPr>
        <w:t>.</w:t>
      </w:r>
    </w:p>
    <w:p w14:paraId="77D43A05" w14:textId="447F5394" w:rsidR="00283BB6" w:rsidRPr="008A1848" w:rsidRDefault="00283BB6" w:rsidP="00283BB6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Network Analysis in TLS Protocol </w:t>
      </w:r>
      <w:r w:rsidR="002905FF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Versions </w:t>
      </w:r>
      <w:r w:rsidR="002905FF"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          </w:t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  <w:t xml:space="preserve">           </w:t>
      </w:r>
      <w:r w:rsidR="002905FF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  </w:t>
      </w:r>
      <w:r w:rsidR="009306F1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 </w:t>
      </w:r>
      <w:r w:rsidR="009306F1"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  <w:t xml:space="preserve">    </w:t>
      </w:r>
      <w:r w:rsidR="002905FF" w:rsidRPr="008A1848">
        <w:rPr>
          <w:rFonts w:ascii="Times" w:hAnsi="Times"/>
          <w:bCs/>
          <w:color w:val="000000" w:themeColor="text1"/>
          <w:sz w:val="19"/>
          <w:szCs w:val="19"/>
        </w:rPr>
        <w:t>Jan 2017 – Mar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2017</w:t>
      </w:r>
    </w:p>
    <w:p w14:paraId="15F6C8E8" w14:textId="57E89821" w:rsidR="000432EF" w:rsidRPr="008A1848" w:rsidRDefault="000A641D" w:rsidP="002F0A1F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Python </w:t>
      </w:r>
      <w:r>
        <w:rPr>
          <w:rFonts w:ascii="Times" w:hAnsi="Times"/>
          <w:bCs/>
          <w:color w:val="000000" w:themeColor="text1"/>
          <w:sz w:val="19"/>
          <w:szCs w:val="19"/>
        </w:rPr>
        <w:t>i</w:t>
      </w:r>
      <w:r w:rsidR="00283BB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mplementation </w:t>
      </w:r>
      <w:r w:rsidR="00295E26" w:rsidRPr="008A1848">
        <w:rPr>
          <w:rFonts w:ascii="Times" w:hAnsi="Times"/>
          <w:bCs/>
          <w:color w:val="000000" w:themeColor="text1"/>
          <w:sz w:val="19"/>
          <w:szCs w:val="19"/>
        </w:rPr>
        <w:t>t</w:t>
      </w:r>
      <w:r w:rsidR="0024515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o </w:t>
      </w:r>
      <w:r w:rsidR="00295E2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measure </w:t>
      </w:r>
      <w:r w:rsidR="0024515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throughput </w:t>
      </w:r>
      <w:r w:rsidR="00DD0B77" w:rsidRPr="008A1848">
        <w:rPr>
          <w:rFonts w:ascii="Times" w:hAnsi="Times"/>
          <w:bCs/>
          <w:color w:val="000000" w:themeColor="text1"/>
          <w:sz w:val="19"/>
          <w:szCs w:val="19"/>
        </w:rPr>
        <w:t>and communica</w:t>
      </w:r>
      <w:r w:rsidR="000432EF" w:rsidRPr="008A1848">
        <w:rPr>
          <w:rFonts w:ascii="Times" w:hAnsi="Times"/>
          <w:bCs/>
          <w:color w:val="000000" w:themeColor="text1"/>
          <w:sz w:val="19"/>
          <w:szCs w:val="19"/>
        </w:rPr>
        <w:t>tion delay in a simple topology.</w:t>
      </w:r>
    </w:p>
    <w:p w14:paraId="78C6817F" w14:textId="26CD4117" w:rsidR="00442F1C" w:rsidRPr="008A1848" w:rsidRDefault="00057E6B" w:rsidP="00057E6B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Tweaked certain aspects of the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iOS</w:t>
      </w:r>
      <w:r w:rsidR="00430E40">
        <w:rPr>
          <w:rFonts w:ascii="Times" w:hAnsi="Times"/>
          <w:color w:val="000000" w:themeColor="text1"/>
          <w:sz w:val="19"/>
          <w:szCs w:val="19"/>
        </w:rPr>
        <w:t xml:space="preserve"> by testing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Jailbreaking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  <w:lang w:val="en-GB"/>
        </w:rPr>
        <w:t>technique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s.                                           </w:t>
      </w:r>
      <w:r w:rsidR="003205AC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561BB5" w:rsidRPr="008A1848">
        <w:rPr>
          <w:rFonts w:ascii="Times" w:hAnsi="Times"/>
          <w:color w:val="000000" w:themeColor="text1"/>
          <w:sz w:val="19"/>
          <w:szCs w:val="19"/>
        </w:rPr>
        <w:t xml:space="preserve">    </w:t>
      </w:r>
      <w:r w:rsidR="00393906" w:rsidRPr="008A1848">
        <w:rPr>
          <w:rFonts w:ascii="Times" w:hAnsi="Times"/>
          <w:color w:val="000000" w:themeColor="text1"/>
          <w:sz w:val="19"/>
          <w:szCs w:val="19"/>
        </w:rPr>
        <w:t>Jan 2014 – Dec 2016</w:t>
      </w:r>
    </w:p>
    <w:p w14:paraId="195636A7" w14:textId="77777777" w:rsidR="00111C8E" w:rsidRPr="00447E10" w:rsidRDefault="00111C8E" w:rsidP="002F0A1F">
      <w:pPr>
        <w:pStyle w:val="Heading2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Seminars</w:t>
      </w:r>
    </w:p>
    <w:p w14:paraId="55787947" w14:textId="1451AB17" w:rsidR="00C120E6" w:rsidRPr="00C120E6" w:rsidRDefault="00C120E6" w:rsidP="00111C8E">
      <w:pPr>
        <w:rPr>
          <w:rFonts w:ascii="Times" w:hAnsi="Times"/>
          <w:color w:val="000000" w:themeColor="text1"/>
          <w:sz w:val="19"/>
          <w:szCs w:val="19"/>
        </w:rPr>
      </w:pPr>
      <w:r w:rsidRPr="00C120E6">
        <w:rPr>
          <w:rFonts w:ascii="Times" w:hAnsi="Times"/>
          <w:color w:val="000000" w:themeColor="text1"/>
          <w:sz w:val="19"/>
          <w:szCs w:val="19"/>
        </w:rPr>
        <w:t xml:space="preserve">Detecting </w:t>
      </w:r>
      <w:r w:rsidRPr="00C120E6">
        <w:rPr>
          <w:rFonts w:ascii="Times" w:hAnsi="Times"/>
          <w:b/>
          <w:color w:val="000000" w:themeColor="text1"/>
          <w:sz w:val="19"/>
          <w:szCs w:val="19"/>
        </w:rPr>
        <w:t>Credential Spearphishing</w:t>
      </w:r>
      <w:r w:rsidRPr="00C120E6">
        <w:rPr>
          <w:rFonts w:ascii="Times" w:hAnsi="Times"/>
          <w:color w:val="000000" w:themeColor="text1"/>
          <w:sz w:val="19"/>
          <w:szCs w:val="19"/>
        </w:rPr>
        <w:t xml:space="preserve"> Attacks in Enterprise Settings</w:t>
      </w:r>
      <w:r w:rsidR="00370023">
        <w:rPr>
          <w:rFonts w:ascii="Times" w:hAnsi="Times"/>
          <w:color w:val="000000" w:themeColor="text1"/>
          <w:sz w:val="19"/>
          <w:szCs w:val="19"/>
        </w:rPr>
        <w:t>: Using Bro as IDS</w:t>
      </w:r>
      <w:r w:rsidRPr="00C120E6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370023">
        <w:rPr>
          <w:rFonts w:ascii="Times" w:hAnsi="Times"/>
          <w:color w:val="000000" w:themeColor="text1"/>
          <w:sz w:val="19"/>
          <w:szCs w:val="19"/>
        </w:rPr>
        <w:tab/>
      </w:r>
      <w:r w:rsidR="00370023">
        <w:rPr>
          <w:rFonts w:ascii="Times" w:hAnsi="Times"/>
          <w:color w:val="000000" w:themeColor="text1"/>
          <w:sz w:val="19"/>
          <w:szCs w:val="19"/>
        </w:rPr>
        <w:tab/>
      </w:r>
      <w:r w:rsidR="00370023"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  <w:t xml:space="preserve">       Mar 2018</w:t>
      </w:r>
    </w:p>
    <w:p w14:paraId="746CD5B9" w14:textId="3748FDB8" w:rsidR="00111C8E" w:rsidRPr="008A1848" w:rsidRDefault="00111C8E" w:rsidP="00111C8E">
      <w:pPr>
        <w:rPr>
          <w:rFonts w:ascii="Times" w:hAnsi="Times"/>
          <w:color w:val="000000" w:themeColor="text1"/>
          <w:sz w:val="19"/>
          <w:szCs w:val="19"/>
          <w:lang w:val="en-IN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Bitcoin-NG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Analysis</w:t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>:</w:t>
      </w:r>
      <w:r w:rsidR="00F12F42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>Next Generation Bitcoin Protocol to address the issue of scalability.</w:t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  <w:t xml:space="preserve">      </w:t>
      </w:r>
      <w:r w:rsidR="009306F1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  <w:t xml:space="preserve">        </w:t>
      </w:r>
      <w:r w:rsidR="00F12F42" w:rsidRPr="008A1848">
        <w:rPr>
          <w:rFonts w:ascii="Times" w:hAnsi="Times"/>
          <w:color w:val="000000" w:themeColor="text1"/>
          <w:sz w:val="19"/>
          <w:szCs w:val="19"/>
        </w:rPr>
        <w:t>Feb 2018</w:t>
      </w:r>
    </w:p>
    <w:p w14:paraId="369B071E" w14:textId="600B6009" w:rsidR="00111C8E" w:rsidRPr="008A1848" w:rsidRDefault="00111C8E" w:rsidP="00000B74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  <w:lang w:val="en-IN"/>
        </w:rPr>
        <w:t>KRACK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Analysis</w:t>
      </w:r>
      <w:r w:rsidR="00000B74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: 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K</w:t>
      </w:r>
      <w:r w:rsidRPr="008A1848">
        <w:rPr>
          <w:rFonts w:ascii="Times" w:hAnsi="Times"/>
          <w:color w:val="000000" w:themeColor="text1"/>
          <w:sz w:val="19"/>
          <w:szCs w:val="19"/>
        </w:rPr>
        <w:t>ey 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R</w:t>
      </w:r>
      <w:r w:rsidRPr="008A1848">
        <w:rPr>
          <w:rFonts w:ascii="Times" w:hAnsi="Times"/>
          <w:color w:val="000000" w:themeColor="text1"/>
          <w:sz w:val="19"/>
          <w:szCs w:val="19"/>
        </w:rPr>
        <w:t>einstallation 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A</w:t>
      </w:r>
      <w:r w:rsidRPr="008A1848">
        <w:rPr>
          <w:rFonts w:ascii="Times" w:hAnsi="Times"/>
          <w:color w:val="000000" w:themeColor="text1"/>
          <w:sz w:val="19"/>
          <w:szCs w:val="19"/>
        </w:rPr>
        <w:t>tta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ck</w:t>
      </w:r>
      <w:r w:rsidRPr="008A1848">
        <w:rPr>
          <w:rFonts w:ascii="Times" w:hAnsi="Times"/>
          <w:color w:val="000000" w:themeColor="text1"/>
          <w:sz w:val="19"/>
          <w:szCs w:val="19"/>
        </w:rPr>
        <w:t>s Analysis to understand how WPA2 works.</w:t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</w:t>
      </w:r>
      <w:r w:rsidR="009B51DF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  </w:t>
      </w:r>
      <w:r w:rsidR="009B51DF" w:rsidRPr="008A1848">
        <w:rPr>
          <w:rFonts w:ascii="Times" w:hAnsi="Times"/>
          <w:color w:val="000000" w:themeColor="text1"/>
          <w:sz w:val="19"/>
          <w:szCs w:val="19"/>
        </w:rPr>
        <w:t>Jan 2018</w:t>
      </w:r>
    </w:p>
    <w:p w14:paraId="530BE653" w14:textId="28BC41C3" w:rsidR="00BD06A3" w:rsidRPr="008A1848" w:rsidRDefault="00BD06A3" w:rsidP="00000B74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Error Correcting Codes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and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Cryptography</w:t>
      </w:r>
      <w:r w:rsidRPr="008A1848">
        <w:rPr>
          <w:rFonts w:ascii="Times" w:hAnsi="Times"/>
          <w:color w:val="000000" w:themeColor="text1"/>
          <w:sz w:val="19"/>
          <w:szCs w:val="19"/>
        </w:rPr>
        <w:t>: Showed the connection between these two fields.</w:t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 </w:t>
      </w:r>
      <w:r w:rsidRPr="008A1848">
        <w:rPr>
          <w:rFonts w:ascii="Times" w:hAnsi="Times"/>
          <w:color w:val="000000" w:themeColor="text1"/>
          <w:sz w:val="19"/>
          <w:szCs w:val="19"/>
        </w:rPr>
        <w:t>Nov 2017</w:t>
      </w:r>
    </w:p>
    <w:p w14:paraId="66DD0A82" w14:textId="263E30C4" w:rsidR="00111C8E" w:rsidRPr="008A1848" w:rsidRDefault="00111C8E" w:rsidP="003205AC">
      <w:pPr>
        <w:rPr>
          <w:rFonts w:ascii="Times" w:hAnsi="Times"/>
          <w:color w:val="000000" w:themeColor="text1"/>
          <w:sz w:val="19"/>
          <w:szCs w:val="19"/>
          <w:lang w:val="en-IN"/>
        </w:rPr>
      </w:pP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Cloud Computing: </w:t>
      </w:r>
      <w:r w:rsidRPr="008A1848">
        <w:rPr>
          <w:rFonts w:ascii="Times" w:hAnsi="Times"/>
          <w:b/>
          <w:color w:val="000000" w:themeColor="text1"/>
          <w:sz w:val="19"/>
          <w:szCs w:val="19"/>
          <w:lang w:val="en-IN"/>
        </w:rPr>
        <w:t>iCloud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</w:t>
      </w:r>
      <w:r w:rsidR="007E702F">
        <w:rPr>
          <w:rFonts w:ascii="Times" w:hAnsi="Times"/>
          <w:color w:val="000000" w:themeColor="text1"/>
          <w:sz w:val="19"/>
          <w:szCs w:val="19"/>
          <w:lang w:val="en-IN"/>
        </w:rPr>
        <w:t>–</w:t>
      </w:r>
      <w:r w:rsidR="00D1211E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</w:t>
      </w:r>
      <w:r w:rsidR="007E702F">
        <w:rPr>
          <w:rFonts w:ascii="Times" w:hAnsi="Times"/>
          <w:color w:val="000000" w:themeColor="text1"/>
          <w:sz w:val="19"/>
          <w:szCs w:val="19"/>
          <w:lang w:val="en-IN"/>
        </w:rPr>
        <w:t>The b</w:t>
      </w:r>
      <w:r w:rsidR="0085229E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asic working of the cloud service and security </w:t>
      </w:r>
      <w:r w:rsidR="00914835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aspect </w:t>
      </w:r>
      <w:r w:rsidR="0085229E" w:rsidRPr="008A1848">
        <w:rPr>
          <w:rFonts w:ascii="Times" w:hAnsi="Times"/>
          <w:color w:val="000000" w:themeColor="text1"/>
          <w:sz w:val="19"/>
          <w:szCs w:val="19"/>
          <w:lang w:val="en-IN"/>
        </w:rPr>
        <w:t>of the same.</w:t>
      </w:r>
      <w:r w:rsidR="009B51DF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         </w:t>
      </w:r>
      <w:r w:rsidR="009B51DF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  <w:t xml:space="preserve">      </w:t>
      </w:r>
      <w:r w:rsidR="009306F1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  <w:t xml:space="preserve">        </w:t>
      </w:r>
      <w:r w:rsidR="00C83C8B">
        <w:rPr>
          <w:rFonts w:ascii="Times" w:hAnsi="Times"/>
          <w:color w:val="000000" w:themeColor="text1"/>
          <w:sz w:val="19"/>
          <w:szCs w:val="19"/>
          <w:lang w:val="en-IN"/>
        </w:rPr>
        <w:t>Jan 2016</w:t>
      </w:r>
    </w:p>
    <w:p w14:paraId="6BF0EED1" w14:textId="03448DC5" w:rsidR="00C25708" w:rsidRPr="00447E10" w:rsidRDefault="006233CE" w:rsidP="002F0A1F">
      <w:pPr>
        <w:pStyle w:val="Heading2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Other Experiences</w:t>
      </w:r>
      <w:r w:rsidR="004D3CD9">
        <w:rPr>
          <w:rFonts w:ascii="Times" w:hAnsi="Times"/>
          <w:color w:val="0070C0"/>
          <w:sz w:val="24"/>
        </w:rPr>
        <w:t xml:space="preserve"> and Personal Skills</w:t>
      </w:r>
    </w:p>
    <w:p w14:paraId="6DF4AECC" w14:textId="439623B4" w:rsidR="003362DA" w:rsidRPr="008A1848" w:rsidRDefault="00D042DF" w:rsidP="002F0A1F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Served as Event Coordinator and </w:t>
      </w:r>
      <w:r w:rsidR="003362DA" w:rsidRPr="008A1848">
        <w:rPr>
          <w:rFonts w:ascii="Times" w:hAnsi="Times"/>
          <w:color w:val="000000" w:themeColor="text1"/>
          <w:sz w:val="19"/>
          <w:szCs w:val="19"/>
        </w:rPr>
        <w:t xml:space="preserve">the Central committee </w:t>
      </w:r>
      <w:r w:rsidR="00DD1BE5" w:rsidRPr="008A1848">
        <w:rPr>
          <w:rFonts w:ascii="Times" w:hAnsi="Times"/>
          <w:color w:val="000000" w:themeColor="text1"/>
          <w:sz w:val="19"/>
          <w:szCs w:val="19"/>
        </w:rPr>
        <w:t xml:space="preserve">member </w:t>
      </w:r>
      <w:r w:rsidR="003362DA" w:rsidRPr="008A1848">
        <w:rPr>
          <w:rFonts w:ascii="Times" w:hAnsi="Times"/>
          <w:color w:val="000000" w:themeColor="text1"/>
          <w:sz w:val="19"/>
          <w:szCs w:val="19"/>
        </w:rPr>
        <w:t>at National Level Technical Festival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72362C9B" w14:textId="668E3201" w:rsidR="00E144DF" w:rsidRPr="008A1848" w:rsidRDefault="003362DA" w:rsidP="002F0A1F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Won 1</w:t>
      </w:r>
      <w:r w:rsidRPr="008A1848">
        <w:rPr>
          <w:rFonts w:ascii="Times" w:hAnsi="Times"/>
          <w:color w:val="000000" w:themeColor="text1"/>
          <w:sz w:val="19"/>
          <w:szCs w:val="19"/>
          <w:vertAlign w:val="superscript"/>
        </w:rPr>
        <w:t>st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prize in relay coding competition at National </w:t>
      </w:r>
      <w:r w:rsidR="00E144DF" w:rsidRPr="008A1848">
        <w:rPr>
          <w:rFonts w:ascii="Times" w:hAnsi="Times"/>
          <w:color w:val="000000" w:themeColor="text1"/>
          <w:sz w:val="19"/>
          <w:szCs w:val="19"/>
        </w:rPr>
        <w:t>Technical Symposium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5A375CC3" w14:textId="782131C4" w:rsidR="0038203D" w:rsidRPr="008A1848" w:rsidRDefault="00E144DF" w:rsidP="002F0A1F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Undertook volunteering work at </w:t>
      </w:r>
      <w:r w:rsidR="0038203D" w:rsidRPr="008A1848">
        <w:rPr>
          <w:rFonts w:ascii="Times" w:hAnsi="Times"/>
          <w:color w:val="000000" w:themeColor="text1"/>
          <w:sz w:val="19"/>
          <w:szCs w:val="19"/>
        </w:rPr>
        <w:t>Private Educational Institute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2E31D658" w14:textId="1223758F" w:rsidR="00061437" w:rsidRPr="004D3CD9" w:rsidRDefault="0038203D" w:rsidP="002F0A1F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Worked as </w:t>
      </w:r>
      <w:r w:rsidR="007E702F">
        <w:rPr>
          <w:rFonts w:ascii="Times" w:hAnsi="Times"/>
          <w:color w:val="000000" w:themeColor="text1"/>
          <w:sz w:val="19"/>
          <w:szCs w:val="19"/>
        </w:rPr>
        <w:t xml:space="preserve">a </w:t>
      </w:r>
      <w:r w:rsidR="00061437" w:rsidRPr="008A1848">
        <w:rPr>
          <w:rFonts w:ascii="Times" w:hAnsi="Times"/>
          <w:color w:val="000000" w:themeColor="text1"/>
          <w:sz w:val="19"/>
          <w:szCs w:val="19"/>
        </w:rPr>
        <w:t>c</w:t>
      </w:r>
      <w:r w:rsidRPr="008A1848">
        <w:rPr>
          <w:rFonts w:ascii="Times" w:hAnsi="Times"/>
          <w:color w:val="000000" w:themeColor="text1"/>
          <w:sz w:val="19"/>
          <w:szCs w:val="19"/>
        </w:rPr>
        <w:t>as</w:t>
      </w:r>
      <w:r w:rsidR="007E702F">
        <w:rPr>
          <w:rFonts w:ascii="Times" w:hAnsi="Times"/>
          <w:color w:val="000000" w:themeColor="text1"/>
          <w:sz w:val="19"/>
          <w:szCs w:val="19"/>
        </w:rPr>
        <w:t>hier at University Housing and D</w:t>
      </w:r>
      <w:r w:rsidRPr="008A1848">
        <w:rPr>
          <w:rFonts w:ascii="Times" w:hAnsi="Times"/>
          <w:color w:val="000000" w:themeColor="text1"/>
          <w:sz w:val="19"/>
          <w:szCs w:val="19"/>
        </w:rPr>
        <w:t>ining Services</w:t>
      </w:r>
      <w:r w:rsidR="00061437" w:rsidRPr="008A1848">
        <w:rPr>
          <w:rFonts w:ascii="Times" w:hAnsi="Times"/>
          <w:color w:val="000000" w:themeColor="text1"/>
          <w:sz w:val="19"/>
          <w:szCs w:val="19"/>
        </w:rPr>
        <w:t xml:space="preserve"> at Oregon State University</w:t>
      </w:r>
      <w:r w:rsidR="00B7717A" w:rsidRPr="008A1848">
        <w:rPr>
          <w:rFonts w:ascii="Times" w:hAnsi="Times"/>
          <w:b/>
          <w:color w:val="000000" w:themeColor="text1"/>
          <w:sz w:val="19"/>
          <w:szCs w:val="19"/>
        </w:rPr>
        <w:t>.</w:t>
      </w:r>
    </w:p>
    <w:p w14:paraId="06DA72A1" w14:textId="6B86B8CE" w:rsidR="00061437" w:rsidRPr="00376FE5" w:rsidRDefault="004D3CD9" w:rsidP="00376FE5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 xml:space="preserve">Polyglot: </w:t>
      </w:r>
      <w:r w:rsidRPr="008A1848">
        <w:rPr>
          <w:rFonts w:ascii="Times" w:hAnsi="Times"/>
          <w:color w:val="000000" w:themeColor="text1"/>
          <w:sz w:val="19"/>
          <w:szCs w:val="19"/>
        </w:rPr>
        <w:t>English, Hindi, and Gujarati; Excellent grasping power; effective team-working and leadership skills.</w:t>
      </w:r>
      <w:r w:rsidR="00C063BA" w:rsidRPr="00376FE5">
        <w:rPr>
          <w:rFonts w:ascii="Times" w:hAnsi="Times"/>
          <w:color w:val="000000" w:themeColor="text1"/>
          <w:sz w:val="19"/>
          <w:szCs w:val="19"/>
        </w:rPr>
        <w:t xml:space="preserve"> </w:t>
      </w:r>
    </w:p>
    <w:sectPr w:rsidR="00061437" w:rsidRPr="00376FE5" w:rsidSect="00C25708">
      <w:footerReference w:type="default" r:id="rId8"/>
      <w:pgSz w:w="11901" w:h="16840"/>
      <w:pgMar w:top="720" w:right="720" w:bottom="720" w:left="720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F145B" w14:textId="77777777" w:rsidR="005B3DC7" w:rsidRDefault="005B3DC7">
      <w:r>
        <w:separator/>
      </w:r>
    </w:p>
  </w:endnote>
  <w:endnote w:type="continuationSeparator" w:id="0">
    <w:p w14:paraId="189AF89E" w14:textId="77777777" w:rsidR="005B3DC7" w:rsidRDefault="005B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6BF29" w14:textId="77777777" w:rsidR="00FB366B" w:rsidRDefault="004D6F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0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36A9F" w14:textId="77777777" w:rsidR="005B3DC7" w:rsidRDefault="005B3DC7">
      <w:r>
        <w:separator/>
      </w:r>
    </w:p>
  </w:footnote>
  <w:footnote w:type="continuationSeparator" w:id="0">
    <w:p w14:paraId="1C2D51C4" w14:textId="77777777" w:rsidR="005B3DC7" w:rsidRDefault="005B3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762BE"/>
    <w:multiLevelType w:val="hybridMultilevel"/>
    <w:tmpl w:val="AA22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204D9"/>
    <w:multiLevelType w:val="hybridMultilevel"/>
    <w:tmpl w:val="67B88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F59A3"/>
    <w:multiLevelType w:val="hybridMultilevel"/>
    <w:tmpl w:val="FB3E2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71795"/>
    <w:multiLevelType w:val="hybridMultilevel"/>
    <w:tmpl w:val="82708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04CBF"/>
    <w:multiLevelType w:val="hybridMultilevel"/>
    <w:tmpl w:val="F7CE1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7AE9"/>
    <w:multiLevelType w:val="hybridMultilevel"/>
    <w:tmpl w:val="00B68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E5E49"/>
    <w:multiLevelType w:val="hybridMultilevel"/>
    <w:tmpl w:val="B2F279FA"/>
    <w:lvl w:ilvl="0" w:tplc="6CC2BF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62727"/>
    <w:multiLevelType w:val="hybridMultilevel"/>
    <w:tmpl w:val="84FC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45218"/>
    <w:multiLevelType w:val="hybridMultilevel"/>
    <w:tmpl w:val="5B22B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A7193"/>
    <w:multiLevelType w:val="hybridMultilevel"/>
    <w:tmpl w:val="B2F27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4076F"/>
    <w:multiLevelType w:val="hybridMultilevel"/>
    <w:tmpl w:val="D49E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9"/>
  </w:num>
  <w:num w:numId="13">
    <w:abstractNumId w:val="13"/>
  </w:num>
  <w:num w:numId="14">
    <w:abstractNumId w:val="16"/>
  </w:num>
  <w:num w:numId="15">
    <w:abstractNumId w:val="12"/>
  </w:num>
  <w:num w:numId="16">
    <w:abstractNumId w:val="15"/>
  </w:num>
  <w:num w:numId="17">
    <w:abstractNumId w:val="10"/>
  </w:num>
  <w:num w:numId="18">
    <w:abstractNumId w:val="20"/>
  </w:num>
  <w:num w:numId="19">
    <w:abstractNumId w:val="11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92"/>
    <w:rsid w:val="00000B74"/>
    <w:rsid w:val="00013208"/>
    <w:rsid w:val="00014AD9"/>
    <w:rsid w:val="00016FA2"/>
    <w:rsid w:val="000176CA"/>
    <w:rsid w:val="00024EA2"/>
    <w:rsid w:val="00031150"/>
    <w:rsid w:val="000311A3"/>
    <w:rsid w:val="00031E80"/>
    <w:rsid w:val="000432EF"/>
    <w:rsid w:val="000502DD"/>
    <w:rsid w:val="00052092"/>
    <w:rsid w:val="000531FD"/>
    <w:rsid w:val="00055E64"/>
    <w:rsid w:val="00056710"/>
    <w:rsid w:val="0005721A"/>
    <w:rsid w:val="00057E6B"/>
    <w:rsid w:val="00061437"/>
    <w:rsid w:val="00063C4F"/>
    <w:rsid w:val="00064650"/>
    <w:rsid w:val="00077391"/>
    <w:rsid w:val="00082CED"/>
    <w:rsid w:val="000A38CB"/>
    <w:rsid w:val="000A641D"/>
    <w:rsid w:val="000B3AFE"/>
    <w:rsid w:val="000B42EB"/>
    <w:rsid w:val="000B618F"/>
    <w:rsid w:val="000E1723"/>
    <w:rsid w:val="000E173F"/>
    <w:rsid w:val="000E20AF"/>
    <w:rsid w:val="00111C8E"/>
    <w:rsid w:val="00121565"/>
    <w:rsid w:val="00155D63"/>
    <w:rsid w:val="00160A07"/>
    <w:rsid w:val="001673DF"/>
    <w:rsid w:val="00187D02"/>
    <w:rsid w:val="001A517A"/>
    <w:rsid w:val="001B10B5"/>
    <w:rsid w:val="001E20F6"/>
    <w:rsid w:val="001F6AA2"/>
    <w:rsid w:val="001F6CF9"/>
    <w:rsid w:val="002017DD"/>
    <w:rsid w:val="00214029"/>
    <w:rsid w:val="00215EBC"/>
    <w:rsid w:val="0021761A"/>
    <w:rsid w:val="00221D57"/>
    <w:rsid w:val="002231E3"/>
    <w:rsid w:val="00245156"/>
    <w:rsid w:val="00257627"/>
    <w:rsid w:val="00257742"/>
    <w:rsid w:val="002600C5"/>
    <w:rsid w:val="0026367E"/>
    <w:rsid w:val="00263C14"/>
    <w:rsid w:val="0027173E"/>
    <w:rsid w:val="00283BB6"/>
    <w:rsid w:val="002905FF"/>
    <w:rsid w:val="00292845"/>
    <w:rsid w:val="00295E26"/>
    <w:rsid w:val="002A4CF4"/>
    <w:rsid w:val="002F0A1F"/>
    <w:rsid w:val="00305F4A"/>
    <w:rsid w:val="0031215C"/>
    <w:rsid w:val="003205AC"/>
    <w:rsid w:val="00322B55"/>
    <w:rsid w:val="003362DA"/>
    <w:rsid w:val="003608C9"/>
    <w:rsid w:val="00365C84"/>
    <w:rsid w:val="00370023"/>
    <w:rsid w:val="00373F4C"/>
    <w:rsid w:val="00376B9B"/>
    <w:rsid w:val="00376FE5"/>
    <w:rsid w:val="00381AD9"/>
    <w:rsid w:val="0038203D"/>
    <w:rsid w:val="00385707"/>
    <w:rsid w:val="00393906"/>
    <w:rsid w:val="00396DB4"/>
    <w:rsid w:val="003C28F4"/>
    <w:rsid w:val="003C4171"/>
    <w:rsid w:val="003C6B0E"/>
    <w:rsid w:val="003C7680"/>
    <w:rsid w:val="003D4572"/>
    <w:rsid w:val="003E06F8"/>
    <w:rsid w:val="0040226A"/>
    <w:rsid w:val="00417BAE"/>
    <w:rsid w:val="00430E40"/>
    <w:rsid w:val="00442F1C"/>
    <w:rsid w:val="0044436E"/>
    <w:rsid w:val="00447998"/>
    <w:rsid w:val="00447E10"/>
    <w:rsid w:val="00490B27"/>
    <w:rsid w:val="004B23BF"/>
    <w:rsid w:val="004C7543"/>
    <w:rsid w:val="004D3CD9"/>
    <w:rsid w:val="004D6F0A"/>
    <w:rsid w:val="004E37A4"/>
    <w:rsid w:val="004E468E"/>
    <w:rsid w:val="004E5965"/>
    <w:rsid w:val="004E61E5"/>
    <w:rsid w:val="004F069F"/>
    <w:rsid w:val="004F0F8D"/>
    <w:rsid w:val="004F299A"/>
    <w:rsid w:val="004F2BD0"/>
    <w:rsid w:val="004F7C64"/>
    <w:rsid w:val="00504057"/>
    <w:rsid w:val="00505154"/>
    <w:rsid w:val="0050759C"/>
    <w:rsid w:val="005158B9"/>
    <w:rsid w:val="00517EA0"/>
    <w:rsid w:val="0054352E"/>
    <w:rsid w:val="00561BB5"/>
    <w:rsid w:val="005703DA"/>
    <w:rsid w:val="00572386"/>
    <w:rsid w:val="005B006E"/>
    <w:rsid w:val="005B0950"/>
    <w:rsid w:val="005B3DC7"/>
    <w:rsid w:val="005D7613"/>
    <w:rsid w:val="006030BB"/>
    <w:rsid w:val="00606E9D"/>
    <w:rsid w:val="00616493"/>
    <w:rsid w:val="006233CE"/>
    <w:rsid w:val="00625009"/>
    <w:rsid w:val="00627346"/>
    <w:rsid w:val="00642CAD"/>
    <w:rsid w:val="00646DE9"/>
    <w:rsid w:val="006654C7"/>
    <w:rsid w:val="0067345B"/>
    <w:rsid w:val="00677B94"/>
    <w:rsid w:val="006873E4"/>
    <w:rsid w:val="00690500"/>
    <w:rsid w:val="00691075"/>
    <w:rsid w:val="006B6045"/>
    <w:rsid w:val="006C1032"/>
    <w:rsid w:val="006C7430"/>
    <w:rsid w:val="006D0DBC"/>
    <w:rsid w:val="006E7A2D"/>
    <w:rsid w:val="007064C9"/>
    <w:rsid w:val="007074F0"/>
    <w:rsid w:val="007219B9"/>
    <w:rsid w:val="00740DD2"/>
    <w:rsid w:val="00743116"/>
    <w:rsid w:val="00752564"/>
    <w:rsid w:val="00761BF0"/>
    <w:rsid w:val="0078014B"/>
    <w:rsid w:val="0078294C"/>
    <w:rsid w:val="00787EEA"/>
    <w:rsid w:val="007B4E12"/>
    <w:rsid w:val="007B4E3D"/>
    <w:rsid w:val="007C40C7"/>
    <w:rsid w:val="007C4AAB"/>
    <w:rsid w:val="007D5E73"/>
    <w:rsid w:val="007D674C"/>
    <w:rsid w:val="007D7118"/>
    <w:rsid w:val="007E702F"/>
    <w:rsid w:val="007F7857"/>
    <w:rsid w:val="008148F5"/>
    <w:rsid w:val="00823F8A"/>
    <w:rsid w:val="00824A83"/>
    <w:rsid w:val="00841AA9"/>
    <w:rsid w:val="00851B05"/>
    <w:rsid w:val="0085229E"/>
    <w:rsid w:val="00856465"/>
    <w:rsid w:val="00860DC5"/>
    <w:rsid w:val="00867E36"/>
    <w:rsid w:val="00883C6E"/>
    <w:rsid w:val="00896531"/>
    <w:rsid w:val="008A1848"/>
    <w:rsid w:val="008A2CB1"/>
    <w:rsid w:val="008A51B2"/>
    <w:rsid w:val="008B5796"/>
    <w:rsid w:val="008B6191"/>
    <w:rsid w:val="008C273C"/>
    <w:rsid w:val="008C6671"/>
    <w:rsid w:val="008D7846"/>
    <w:rsid w:val="00904994"/>
    <w:rsid w:val="009120B7"/>
    <w:rsid w:val="00914835"/>
    <w:rsid w:val="00917AA4"/>
    <w:rsid w:val="009216AD"/>
    <w:rsid w:val="009306F1"/>
    <w:rsid w:val="00933515"/>
    <w:rsid w:val="00941B9A"/>
    <w:rsid w:val="00956071"/>
    <w:rsid w:val="009627E1"/>
    <w:rsid w:val="009658BA"/>
    <w:rsid w:val="00973454"/>
    <w:rsid w:val="00982625"/>
    <w:rsid w:val="0099196B"/>
    <w:rsid w:val="0099676A"/>
    <w:rsid w:val="009B3873"/>
    <w:rsid w:val="009B51DF"/>
    <w:rsid w:val="009B5CCA"/>
    <w:rsid w:val="009B79AE"/>
    <w:rsid w:val="009C0096"/>
    <w:rsid w:val="009C1B6A"/>
    <w:rsid w:val="009E31C7"/>
    <w:rsid w:val="009F0F83"/>
    <w:rsid w:val="009F4124"/>
    <w:rsid w:val="009F5742"/>
    <w:rsid w:val="00A020DD"/>
    <w:rsid w:val="00A04D92"/>
    <w:rsid w:val="00A131C3"/>
    <w:rsid w:val="00A21E19"/>
    <w:rsid w:val="00A238D3"/>
    <w:rsid w:val="00A35673"/>
    <w:rsid w:val="00A449AE"/>
    <w:rsid w:val="00A45D31"/>
    <w:rsid w:val="00A52FA3"/>
    <w:rsid w:val="00A531D9"/>
    <w:rsid w:val="00A703F1"/>
    <w:rsid w:val="00A8179F"/>
    <w:rsid w:val="00A8187E"/>
    <w:rsid w:val="00A824B5"/>
    <w:rsid w:val="00A8364A"/>
    <w:rsid w:val="00A87489"/>
    <w:rsid w:val="00A97002"/>
    <w:rsid w:val="00A97049"/>
    <w:rsid w:val="00AB7AF8"/>
    <w:rsid w:val="00AC230C"/>
    <w:rsid w:val="00AD411B"/>
    <w:rsid w:val="00AE0C0B"/>
    <w:rsid w:val="00AE69E5"/>
    <w:rsid w:val="00AE7B4F"/>
    <w:rsid w:val="00AE7F58"/>
    <w:rsid w:val="00B049CA"/>
    <w:rsid w:val="00B24AC5"/>
    <w:rsid w:val="00B25C14"/>
    <w:rsid w:val="00B26FAF"/>
    <w:rsid w:val="00B338D5"/>
    <w:rsid w:val="00B60E59"/>
    <w:rsid w:val="00B625FE"/>
    <w:rsid w:val="00B7717A"/>
    <w:rsid w:val="00BB2A38"/>
    <w:rsid w:val="00BC089E"/>
    <w:rsid w:val="00BC14AD"/>
    <w:rsid w:val="00BC2C30"/>
    <w:rsid w:val="00BC2F8B"/>
    <w:rsid w:val="00BC6773"/>
    <w:rsid w:val="00BC7264"/>
    <w:rsid w:val="00BC7952"/>
    <w:rsid w:val="00BD06A3"/>
    <w:rsid w:val="00BE2367"/>
    <w:rsid w:val="00BE4A11"/>
    <w:rsid w:val="00BE747F"/>
    <w:rsid w:val="00C063BA"/>
    <w:rsid w:val="00C100C7"/>
    <w:rsid w:val="00C11706"/>
    <w:rsid w:val="00C120E6"/>
    <w:rsid w:val="00C25708"/>
    <w:rsid w:val="00C26F87"/>
    <w:rsid w:val="00C34DB2"/>
    <w:rsid w:val="00C551B2"/>
    <w:rsid w:val="00C559E7"/>
    <w:rsid w:val="00C604AE"/>
    <w:rsid w:val="00C6500A"/>
    <w:rsid w:val="00C76AD3"/>
    <w:rsid w:val="00C82ADF"/>
    <w:rsid w:val="00C83C8B"/>
    <w:rsid w:val="00CB15D0"/>
    <w:rsid w:val="00CB5E19"/>
    <w:rsid w:val="00CC153B"/>
    <w:rsid w:val="00CE00C3"/>
    <w:rsid w:val="00CF3BD5"/>
    <w:rsid w:val="00D006B2"/>
    <w:rsid w:val="00D042DF"/>
    <w:rsid w:val="00D0443C"/>
    <w:rsid w:val="00D1211E"/>
    <w:rsid w:val="00D154E9"/>
    <w:rsid w:val="00D2540D"/>
    <w:rsid w:val="00D2550B"/>
    <w:rsid w:val="00D3704B"/>
    <w:rsid w:val="00D47CA5"/>
    <w:rsid w:val="00D507AB"/>
    <w:rsid w:val="00D5276C"/>
    <w:rsid w:val="00D56BFF"/>
    <w:rsid w:val="00D600F5"/>
    <w:rsid w:val="00D6405B"/>
    <w:rsid w:val="00D647D1"/>
    <w:rsid w:val="00D750CA"/>
    <w:rsid w:val="00D768E8"/>
    <w:rsid w:val="00D94648"/>
    <w:rsid w:val="00D97511"/>
    <w:rsid w:val="00DA7156"/>
    <w:rsid w:val="00DC0FFA"/>
    <w:rsid w:val="00DC6A88"/>
    <w:rsid w:val="00DD0B77"/>
    <w:rsid w:val="00DD1BE5"/>
    <w:rsid w:val="00DD46CA"/>
    <w:rsid w:val="00DE17AC"/>
    <w:rsid w:val="00DE2AE1"/>
    <w:rsid w:val="00E144DF"/>
    <w:rsid w:val="00E264E4"/>
    <w:rsid w:val="00E3077D"/>
    <w:rsid w:val="00E3174E"/>
    <w:rsid w:val="00E345DA"/>
    <w:rsid w:val="00E41D58"/>
    <w:rsid w:val="00E57DD9"/>
    <w:rsid w:val="00E64A09"/>
    <w:rsid w:val="00E818DE"/>
    <w:rsid w:val="00EA439D"/>
    <w:rsid w:val="00EA4EE7"/>
    <w:rsid w:val="00EB5B34"/>
    <w:rsid w:val="00EC1D35"/>
    <w:rsid w:val="00ED0A97"/>
    <w:rsid w:val="00EE3592"/>
    <w:rsid w:val="00EE4F3D"/>
    <w:rsid w:val="00EE5282"/>
    <w:rsid w:val="00EF1DF2"/>
    <w:rsid w:val="00EF68D6"/>
    <w:rsid w:val="00F01DCD"/>
    <w:rsid w:val="00F12F42"/>
    <w:rsid w:val="00F218F5"/>
    <w:rsid w:val="00F32048"/>
    <w:rsid w:val="00F4286C"/>
    <w:rsid w:val="00F51F1E"/>
    <w:rsid w:val="00F531A1"/>
    <w:rsid w:val="00F553D7"/>
    <w:rsid w:val="00F6161F"/>
    <w:rsid w:val="00F80FBD"/>
    <w:rsid w:val="00F83F24"/>
    <w:rsid w:val="00F920B3"/>
    <w:rsid w:val="00FA02BC"/>
    <w:rsid w:val="00FA0615"/>
    <w:rsid w:val="00FA0F21"/>
    <w:rsid w:val="00FA5989"/>
    <w:rsid w:val="00FB366B"/>
    <w:rsid w:val="00FD22E9"/>
    <w:rsid w:val="00FE0CD0"/>
    <w:rsid w:val="00FE1A2A"/>
    <w:rsid w:val="00FE5163"/>
    <w:rsid w:val="00FF281F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BE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68E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 w:line="288" w:lineRule="auto"/>
      <w:contextualSpacing/>
      <w:outlineLvl w:val="0"/>
    </w:pPr>
    <w:rPr>
      <w:rFonts w:asciiTheme="majorHAnsi" w:eastAsiaTheme="minorHAnsi" w:hAnsiTheme="majorHAnsi" w:cstheme="minorBidi"/>
      <w:b/>
      <w:color w:val="4B3A2E" w:themeColor="text2"/>
      <w:spacing w:val="21"/>
      <w:sz w:val="26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4B3A2E" w:themeColor="text2"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color w:val="4B3A2E" w:themeColor="text2"/>
      <w:spacing w:val="2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color w:val="4B3A2E" w:themeColor="text2"/>
      <w:spacing w:val="21"/>
      <w:kern w:val="28"/>
      <w:sz w:val="6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b/>
      <w:color w:val="4B3A2E" w:themeColor="text2"/>
      <w:spacing w:val="21"/>
      <w:sz w:val="26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4B3A2E" w:themeColor="text2"/>
      <w:sz w:val="18"/>
      <w:szCs w:val="18"/>
      <w:lang w:eastAsia="ja-JP"/>
    </w:rPr>
  </w:style>
  <w:style w:type="paragraph" w:customStyle="1" w:styleId="ContactInfo">
    <w:name w:val="Contact Info"/>
    <w:basedOn w:val="Normal"/>
    <w:uiPriority w:val="2"/>
    <w:qFormat/>
    <w:pPr>
      <w:spacing w:after="920" w:line="288" w:lineRule="auto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spacing w:after="60" w:line="288" w:lineRule="auto"/>
      <w:ind w:left="216" w:hanging="216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rFonts w:asciiTheme="minorHAnsi" w:eastAsiaTheme="minorHAnsi" w:hAnsiTheme="minorHAnsi" w:cstheme="minorBidi"/>
      <w:b/>
      <w:caps/>
      <w:color w:val="4B3A2E" w:themeColor="text2"/>
      <w:spacing w:val="21"/>
      <w:sz w:val="36"/>
      <w:szCs w:val="22"/>
      <w:lang w:eastAsia="ja-JP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052092"/>
    <w:rPr>
      <w:color w:val="3D859C" w:themeColor="hyperlink"/>
      <w:u w:val="single"/>
    </w:rPr>
  </w:style>
  <w:style w:type="table" w:styleId="TableGrid">
    <w:name w:val="Table Grid"/>
    <w:basedOn w:val="TableNormal"/>
    <w:uiPriority w:val="39"/>
    <w:rsid w:val="00052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338D5"/>
    <w:rPr>
      <w:color w:val="A65E8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B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BE5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FD22E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E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6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ahpri@oregon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riya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Shah</dc:creator>
  <cp:keywords/>
  <dc:description/>
  <cp:lastModifiedBy>Priyal Shah</cp:lastModifiedBy>
  <cp:revision>2</cp:revision>
  <cp:lastPrinted>2018-03-08T07:03:00Z</cp:lastPrinted>
  <dcterms:created xsi:type="dcterms:W3CDTF">2018-05-17T05:19:00Z</dcterms:created>
  <dcterms:modified xsi:type="dcterms:W3CDTF">2018-05-17T05:19:00Z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